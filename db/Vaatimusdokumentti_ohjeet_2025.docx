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14D7E" w14:textId="77777777" w:rsidR="0090508D" w:rsidRDefault="0090508D" w:rsidP="009B4618">
      <w:pPr>
        <w:pStyle w:val="Title"/>
      </w:pPr>
    </w:p>
    <w:p w14:paraId="71E66EF0" w14:textId="05C63BDD" w:rsidR="0090508D" w:rsidRDefault="0049798F" w:rsidP="009B4618">
      <w:pPr>
        <w:pStyle w:val="Title"/>
      </w:pPr>
      <w:r>
        <w:rPr>
          <w:noProof/>
        </w:rPr>
        <w:drawing>
          <wp:inline distT="0" distB="0" distL="0" distR="0" wp14:anchorId="20F33586" wp14:editId="2D591DE9">
            <wp:extent cx="3276000" cy="3492000"/>
            <wp:effectExtent l="0" t="0" r="635" b="635"/>
            <wp:docPr id="1" name="Picture 1" descr="Metropolia Ammattikorkeakoul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etropolia Ammattikorkeakoulu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000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53CF" w14:textId="303AF290" w:rsidR="00F07F1C" w:rsidRPr="009B4618" w:rsidRDefault="003A76A0" w:rsidP="0090508D">
      <w:pPr>
        <w:pStyle w:val="Title"/>
      </w:pPr>
      <w:r>
        <w:t>Ohjeet</w:t>
      </w:r>
    </w:p>
    <w:p w14:paraId="7E9110E6" w14:textId="1C0ED61D" w:rsidR="00136F2D" w:rsidRDefault="003A76A0" w:rsidP="0090508D">
      <w:pPr>
        <w:pStyle w:val="Subtitle"/>
      </w:pPr>
      <w:r>
        <w:t>Vaatimusdokumentti</w:t>
      </w:r>
    </w:p>
    <w:p w14:paraId="2BB56B23" w14:textId="75E30762" w:rsidR="003A1898" w:rsidRPr="003A1898" w:rsidRDefault="005919C6" w:rsidP="003A1898">
      <w:pPr>
        <w:pStyle w:val="Subtitle"/>
      </w:pPr>
      <w:r>
        <w:t>9</w:t>
      </w:r>
      <w:r w:rsidR="003A1898">
        <w:t>.1.2025</w:t>
      </w:r>
    </w:p>
    <w:p w14:paraId="73E8C4F5" w14:textId="7EB8E321" w:rsidR="0090508D" w:rsidRPr="0090508D" w:rsidRDefault="0090508D" w:rsidP="0090508D">
      <w:pPr>
        <w:pStyle w:val="Subtitle"/>
      </w:pPr>
      <w:r>
        <w:t>Mikael Soini, Sakari Lukkarinen ja Päivi Haho</w:t>
      </w:r>
    </w:p>
    <w:p w14:paraId="3245AD20" w14:textId="77777777" w:rsidR="003A76A0" w:rsidRDefault="003A76A0" w:rsidP="00155849">
      <w:pPr>
        <w:pStyle w:val="Subtitle"/>
      </w:pPr>
      <w:r>
        <w:t>Metropolia Ammattikorkeakoulu</w:t>
      </w:r>
    </w:p>
    <w:p w14:paraId="1CDBB013" w14:textId="708C4ACC" w:rsidR="003A76A0" w:rsidRDefault="003A76A0">
      <w:pPr>
        <w:spacing w:line="240" w:lineRule="auto"/>
      </w:pPr>
      <w:r>
        <w:br w:type="page"/>
      </w:r>
    </w:p>
    <w:p w14:paraId="081DF5E0" w14:textId="77777777" w:rsidR="003A76A0" w:rsidRPr="0040513D" w:rsidRDefault="003A76A0" w:rsidP="003A76A0">
      <w:pPr>
        <w:spacing w:before="240" w:after="240"/>
        <w:rPr>
          <w:b/>
          <w:sz w:val="32"/>
          <w:szCs w:val="32"/>
        </w:rPr>
      </w:pPr>
      <w:r w:rsidRPr="0040513D">
        <w:rPr>
          <w:b/>
          <w:sz w:val="32"/>
          <w:szCs w:val="32"/>
        </w:rPr>
        <w:lastRenderedPageBreak/>
        <w:t>Versiohistoria</w:t>
      </w:r>
    </w:p>
    <w:tbl>
      <w:tblPr>
        <w:tblW w:w="8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05"/>
        <w:gridCol w:w="5511"/>
        <w:gridCol w:w="1134"/>
        <w:gridCol w:w="1185"/>
      </w:tblGrid>
      <w:tr w:rsidR="003A76A0" w:rsidRPr="0040513D" w14:paraId="07803B1F" w14:textId="77777777" w:rsidTr="00C878E4">
        <w:trPr>
          <w:trHeight w:val="20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3BF7" w14:textId="77777777" w:rsidR="003A76A0" w:rsidRPr="0040513D" w:rsidRDefault="003A76A0" w:rsidP="00D96F43">
            <w:pPr>
              <w:pStyle w:val="Taulukko-otsikkorivi"/>
            </w:pPr>
            <w:r w:rsidRPr="0040513D">
              <w:t>Versio</w:t>
            </w:r>
          </w:p>
        </w:tc>
        <w:tc>
          <w:tcPr>
            <w:tcW w:w="5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1EF1" w14:textId="77777777" w:rsidR="003A76A0" w:rsidRPr="0040513D" w:rsidRDefault="003A76A0" w:rsidP="00D96F43">
            <w:pPr>
              <w:pStyle w:val="Taulukko-otsikkorivi"/>
            </w:pPr>
            <w:r w:rsidRPr="0040513D">
              <w:t>Kuvaus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BD79" w14:textId="77777777" w:rsidR="003A76A0" w:rsidRPr="0040513D" w:rsidRDefault="003A76A0" w:rsidP="00D96F43">
            <w:pPr>
              <w:pStyle w:val="Taulukko-otsikkorivi"/>
            </w:pPr>
            <w:r w:rsidRPr="0040513D">
              <w:t>Päiväys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9999" w14:textId="77777777" w:rsidR="003A76A0" w:rsidRPr="0040513D" w:rsidRDefault="003A76A0" w:rsidP="00D96F43">
            <w:pPr>
              <w:pStyle w:val="Taulukko-otsikkorivi"/>
            </w:pPr>
            <w:r w:rsidRPr="0040513D">
              <w:t>Tekijä(t)</w:t>
            </w:r>
          </w:p>
        </w:tc>
      </w:tr>
      <w:tr w:rsidR="003A76A0" w:rsidRPr="0040513D" w14:paraId="520CDE05" w14:textId="77777777" w:rsidTr="00C878E4">
        <w:trPr>
          <w:trHeight w:val="20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B664" w14:textId="77777777" w:rsidR="003A76A0" w:rsidRPr="0040513D" w:rsidRDefault="003A76A0" w:rsidP="00D96F43">
            <w:pPr>
              <w:pStyle w:val="Taulukkoteksti"/>
            </w:pPr>
            <w:r w:rsidRPr="0040513D">
              <w:t xml:space="preserve"> 0.1</w:t>
            </w:r>
          </w:p>
        </w:tc>
        <w:tc>
          <w:tcPr>
            <w:tcW w:w="5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FD46" w14:textId="13A118E4" w:rsidR="003A76A0" w:rsidRPr="0040513D" w:rsidRDefault="003A76A0" w:rsidP="00D96F43">
            <w:pPr>
              <w:pStyle w:val="Taulukkoteksti"/>
            </w:pPr>
            <w:r>
              <w:t>Luotu ohjeet edellisen vuoden mallipohjasta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279F" w14:textId="68F39FA5" w:rsidR="003A76A0" w:rsidRPr="0040513D" w:rsidRDefault="003A76A0" w:rsidP="00D96F43">
            <w:pPr>
              <w:pStyle w:val="Taulukkoteksti"/>
            </w:pPr>
            <w:r>
              <w:t>8.1.202</w:t>
            </w:r>
            <w:r w:rsidR="00D870E5">
              <w:t>5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B349" w14:textId="77777777" w:rsidR="003A76A0" w:rsidRPr="0040513D" w:rsidRDefault="003A76A0" w:rsidP="00D96F43">
            <w:pPr>
              <w:pStyle w:val="Taulukkoteksti"/>
            </w:pPr>
            <w:r>
              <w:t>S.L.</w:t>
            </w:r>
            <w:r w:rsidRPr="0040513D">
              <w:t xml:space="preserve"> </w:t>
            </w:r>
          </w:p>
        </w:tc>
      </w:tr>
      <w:tr w:rsidR="003A76A0" w:rsidRPr="0040513D" w14:paraId="3103825E" w14:textId="77777777" w:rsidTr="00C878E4">
        <w:trPr>
          <w:trHeight w:val="20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523D" w14:textId="2387D755" w:rsidR="003A76A0" w:rsidRPr="0040513D" w:rsidRDefault="00D870E5" w:rsidP="00D96F43">
            <w:pPr>
              <w:pStyle w:val="Taulukkoteksti"/>
            </w:pPr>
            <w:r>
              <w:t>0.2</w:t>
            </w:r>
          </w:p>
        </w:tc>
        <w:tc>
          <w:tcPr>
            <w:tcW w:w="5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C1A2" w14:textId="73234AF3" w:rsidR="003A76A0" w:rsidRPr="0040513D" w:rsidRDefault="00D870E5" w:rsidP="00D96F43">
            <w:pPr>
              <w:pStyle w:val="Taulukkoteksti"/>
            </w:pPr>
            <w:r>
              <w:t>Päivitetty lukua 3. Poistettu liitteet.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24AB" w14:textId="67800F88" w:rsidR="003A76A0" w:rsidRPr="0040513D" w:rsidRDefault="00D870E5" w:rsidP="00D96F43">
            <w:pPr>
              <w:pStyle w:val="Taulukkoteksti"/>
            </w:pPr>
            <w:r>
              <w:t>9.1.2025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6C2B" w14:textId="25EFA3D4" w:rsidR="003A76A0" w:rsidRPr="0040513D" w:rsidRDefault="00D870E5" w:rsidP="00D96F43">
            <w:pPr>
              <w:pStyle w:val="Taulukkoteksti"/>
            </w:pPr>
            <w:r>
              <w:t>M.S.</w:t>
            </w:r>
          </w:p>
        </w:tc>
      </w:tr>
      <w:tr w:rsidR="003A76A0" w:rsidRPr="0040513D" w14:paraId="090D475A" w14:textId="77777777" w:rsidTr="00C878E4">
        <w:trPr>
          <w:trHeight w:val="20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22B8" w14:textId="4CAF0C84" w:rsidR="003A76A0" w:rsidRPr="0040513D" w:rsidRDefault="00B31196" w:rsidP="00D96F43">
            <w:pPr>
              <w:pStyle w:val="Taulukkoteksti"/>
            </w:pPr>
            <w:r>
              <w:t>0.3</w:t>
            </w:r>
          </w:p>
        </w:tc>
        <w:tc>
          <w:tcPr>
            <w:tcW w:w="5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CD21" w14:textId="455073C9" w:rsidR="003A76A0" w:rsidRPr="0040513D" w:rsidRDefault="00B31196" w:rsidP="00D96F43">
            <w:pPr>
              <w:pStyle w:val="Taulukkoteksti"/>
            </w:pPr>
            <w:r>
              <w:t>Siirretty päivitykset uuteen ohjepohjaan</w:t>
            </w:r>
            <w:r w:rsidR="00E07926">
              <w:t>. Muokattu kappaleita 5.3</w:t>
            </w:r>
            <w:r w:rsidR="00D96F43">
              <w:t xml:space="preserve"> ja</w:t>
            </w:r>
            <w:r w:rsidR="00E07926">
              <w:t xml:space="preserve"> </w:t>
            </w:r>
            <w:r w:rsidR="00C878E4">
              <w:t>7.1–7.3</w:t>
            </w:r>
            <w:r w:rsidR="00D96F43">
              <w:t>.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2E34" w14:textId="30EDEE50" w:rsidR="003A76A0" w:rsidRPr="0040513D" w:rsidRDefault="00B31196" w:rsidP="00D96F43">
            <w:pPr>
              <w:pStyle w:val="Taulukkoteksti"/>
            </w:pPr>
            <w:r>
              <w:t>12.1.2025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31BE" w14:textId="424D5EF8" w:rsidR="003A76A0" w:rsidRPr="0040513D" w:rsidRDefault="00B31196" w:rsidP="00D96F43">
            <w:pPr>
              <w:pStyle w:val="Taulukkoteksti"/>
            </w:pPr>
            <w:r>
              <w:t>S.L.</w:t>
            </w:r>
          </w:p>
        </w:tc>
      </w:tr>
      <w:tr w:rsidR="003A76A0" w:rsidRPr="0040513D" w14:paraId="3EE42B09" w14:textId="77777777" w:rsidTr="00C878E4">
        <w:trPr>
          <w:trHeight w:val="20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0EF3" w14:textId="3F4FC421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  <w:r w:rsidR="008630E7">
              <w:t>0.4</w:t>
            </w:r>
          </w:p>
        </w:tc>
        <w:tc>
          <w:tcPr>
            <w:tcW w:w="5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7684" w14:textId="46F48843" w:rsidR="003A76A0" w:rsidRPr="0040513D" w:rsidRDefault="008630E7" w:rsidP="00D96F43">
            <w:pPr>
              <w:pStyle w:val="Taulukkoteksti"/>
            </w:pPr>
            <w:r>
              <w:t>Muokattu lukua 8.2.</w:t>
            </w:r>
            <w:r w:rsidR="003A76A0" w:rsidRPr="0040513D">
              <w:t xml:space="preserve"> 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718F" w14:textId="1AA0D14D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  <w:r w:rsidR="008630E7">
              <w:t>14.1.2025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38FE" w14:textId="2E8A7B5A" w:rsidR="003A76A0" w:rsidRPr="0040513D" w:rsidRDefault="008630E7" w:rsidP="00D96F43">
            <w:pPr>
              <w:pStyle w:val="Taulukkoteksti"/>
            </w:pPr>
            <w:r>
              <w:t>M.S.</w:t>
            </w:r>
            <w:r w:rsidR="003A76A0" w:rsidRPr="0040513D">
              <w:t xml:space="preserve"> </w:t>
            </w:r>
          </w:p>
        </w:tc>
      </w:tr>
      <w:tr w:rsidR="003A76A0" w:rsidRPr="0040513D" w14:paraId="68E7F6AB" w14:textId="77777777" w:rsidTr="00C878E4">
        <w:trPr>
          <w:trHeight w:val="20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CC0A" w14:textId="77777777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5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7851" w14:textId="77777777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AFB7" w14:textId="77777777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D5B9" w14:textId="77777777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</w:p>
        </w:tc>
      </w:tr>
      <w:tr w:rsidR="003A76A0" w:rsidRPr="0040513D" w14:paraId="2574D9D7" w14:textId="77777777" w:rsidTr="00C878E4">
        <w:trPr>
          <w:trHeight w:val="20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DD82" w14:textId="77777777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5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078" w14:textId="77777777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56EE" w14:textId="77777777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D269" w14:textId="77777777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</w:p>
        </w:tc>
      </w:tr>
      <w:tr w:rsidR="003A76A0" w:rsidRPr="0040513D" w14:paraId="6792F2F9" w14:textId="77777777" w:rsidTr="00C878E4">
        <w:trPr>
          <w:trHeight w:val="20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E2D4" w14:textId="77777777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5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8AB3" w14:textId="77777777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CAE5" w14:textId="77777777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932D" w14:textId="77777777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</w:p>
        </w:tc>
      </w:tr>
      <w:tr w:rsidR="003A76A0" w:rsidRPr="0040513D" w14:paraId="3D5CDAB1" w14:textId="77777777" w:rsidTr="00C878E4">
        <w:trPr>
          <w:trHeight w:val="20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1B31" w14:textId="77777777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5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ED62" w14:textId="77777777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A67D" w14:textId="77777777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D3BE" w14:textId="77777777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</w:p>
        </w:tc>
      </w:tr>
      <w:tr w:rsidR="003A76A0" w:rsidRPr="0040513D" w14:paraId="3EF6D986" w14:textId="77777777" w:rsidTr="00C878E4">
        <w:trPr>
          <w:trHeight w:val="20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9AC2" w14:textId="77777777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5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D1E1" w14:textId="77777777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7091" w14:textId="77777777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3D9F" w14:textId="77777777" w:rsidR="003A76A0" w:rsidRPr="0040513D" w:rsidRDefault="003A76A0" w:rsidP="00D96F43">
            <w:pPr>
              <w:pStyle w:val="Taulukkoteksti"/>
            </w:pPr>
            <w:r w:rsidRPr="0040513D">
              <w:t xml:space="preserve"> </w:t>
            </w:r>
          </w:p>
        </w:tc>
      </w:tr>
    </w:tbl>
    <w:p w14:paraId="666B122D" w14:textId="698DA714" w:rsidR="003A76A0" w:rsidRDefault="003A76A0" w:rsidP="00C878E4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id w:val="1641383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E24F07" w14:textId="363C6FF2" w:rsidR="003A76A0" w:rsidRPr="003A76A0" w:rsidRDefault="003A76A0" w:rsidP="003A76A0">
          <w:pPr>
            <w:rPr>
              <w:sz w:val="36"/>
              <w:szCs w:val="36"/>
            </w:rPr>
          </w:pPr>
          <w:r w:rsidRPr="003A76A0">
            <w:rPr>
              <w:sz w:val="36"/>
              <w:szCs w:val="36"/>
            </w:rPr>
            <w:t>Sisältö</w:t>
          </w:r>
        </w:p>
        <w:p w14:paraId="778F8C94" w14:textId="3F026593" w:rsidR="006249DC" w:rsidRDefault="003A76A0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44657" w:history="1">
            <w:r w:rsidR="006249DC" w:rsidRPr="009D30C0">
              <w:rPr>
                <w:rStyle w:val="Hyperlink"/>
                <w:noProof/>
              </w:rPr>
              <w:t>1</w:t>
            </w:r>
            <w:r w:rsidR="006249DC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="006249DC" w:rsidRPr="009D30C0">
              <w:rPr>
                <w:rStyle w:val="Hyperlink"/>
                <w:noProof/>
              </w:rPr>
              <w:t>Johdanto</w:t>
            </w:r>
            <w:r w:rsidR="006249DC">
              <w:rPr>
                <w:noProof/>
                <w:webHidden/>
              </w:rPr>
              <w:tab/>
            </w:r>
            <w:r w:rsidR="006249DC">
              <w:rPr>
                <w:noProof/>
                <w:webHidden/>
              </w:rPr>
              <w:fldChar w:fldCharType="begin"/>
            </w:r>
            <w:r w:rsidR="006249DC">
              <w:rPr>
                <w:noProof/>
                <w:webHidden/>
              </w:rPr>
              <w:instrText xml:space="preserve"> PAGEREF _Toc187744657 \h </w:instrText>
            </w:r>
            <w:r w:rsidR="006249DC">
              <w:rPr>
                <w:noProof/>
                <w:webHidden/>
              </w:rPr>
            </w:r>
            <w:r w:rsidR="006249DC">
              <w:rPr>
                <w:noProof/>
                <w:webHidden/>
              </w:rPr>
              <w:fldChar w:fldCharType="separate"/>
            </w:r>
            <w:r w:rsidR="006249DC">
              <w:rPr>
                <w:noProof/>
                <w:webHidden/>
              </w:rPr>
              <w:t>4</w:t>
            </w:r>
            <w:r w:rsidR="006249DC">
              <w:rPr>
                <w:noProof/>
                <w:webHidden/>
              </w:rPr>
              <w:fldChar w:fldCharType="end"/>
            </w:r>
          </w:hyperlink>
        </w:p>
        <w:p w14:paraId="5910F716" w14:textId="6D17AB61" w:rsidR="006249DC" w:rsidRDefault="006249DC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58" w:history="1">
            <w:r w:rsidRPr="009D30C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Pr="009D30C0">
              <w:rPr>
                <w:rStyle w:val="Hyperlink"/>
                <w:noProof/>
              </w:rPr>
              <w:t>Käsitteet ja määritelmät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3E16D" w14:textId="1C879A8D" w:rsidR="006249DC" w:rsidRDefault="006249DC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59" w:history="1">
            <w:r w:rsidRPr="009D30C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Pr="009D30C0">
              <w:rPr>
                <w:rStyle w:val="Hyperlink"/>
                <w:noProof/>
              </w:rPr>
              <w:t>Tausta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1C05" w14:textId="36A579DD" w:rsidR="006249DC" w:rsidRDefault="006249DC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60" w:history="1">
            <w:r w:rsidRPr="009D30C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Pr="009D30C0">
              <w:rPr>
                <w:rStyle w:val="Hyperlink"/>
                <w:noProof/>
              </w:rPr>
              <w:t>Nykytilan 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A463" w14:textId="7C027F21" w:rsidR="006249DC" w:rsidRDefault="006249DC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61" w:history="1">
            <w:r w:rsidRPr="009D30C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Pr="009D30C0">
              <w:rPr>
                <w:rStyle w:val="Hyperlink"/>
                <w:noProof/>
              </w:rPr>
              <w:t>Taustakartoitus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E4920" w14:textId="1CE564DD" w:rsidR="006249DC" w:rsidRDefault="006249DC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62" w:history="1">
            <w:r w:rsidRPr="009D30C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Pr="009D30C0">
              <w:rPr>
                <w:rStyle w:val="Hyperlink"/>
                <w:noProof/>
              </w:rPr>
              <w:t>Tuotevertailu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1E54" w14:textId="1BF9333D" w:rsidR="006249DC" w:rsidRDefault="006249DC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63" w:history="1">
            <w:r w:rsidRPr="009D30C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Pr="009D30C0">
              <w:rPr>
                <w:rStyle w:val="Hyperlink"/>
                <w:noProof/>
              </w:rPr>
              <w:t>Sidosryhmät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3DDB" w14:textId="2B5FE4F7" w:rsidR="006249DC" w:rsidRDefault="006249DC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64" w:history="1">
            <w:r w:rsidRPr="009D30C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Pr="009D30C0">
              <w:rPr>
                <w:rStyle w:val="Hyperlink"/>
                <w:noProof/>
              </w:rPr>
              <w:t>Ratkaisun 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BD05" w14:textId="67E604EA" w:rsidR="006249DC" w:rsidRDefault="006249DC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65" w:history="1">
            <w:r w:rsidRPr="009D30C0">
              <w:rPr>
                <w:rStyle w:val="Hyperlink"/>
                <w:iCs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Pr="009D30C0">
              <w:rPr>
                <w:rStyle w:val="Hyperlink"/>
                <w:noProof/>
              </w:rPr>
              <w:t>Sovelluksen tavoitetila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4714" w14:textId="41118979" w:rsidR="006249DC" w:rsidRDefault="006249DC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66" w:history="1">
            <w:r w:rsidRPr="009D30C0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Pr="009D30C0">
              <w:rPr>
                <w:rStyle w:val="Hyperlink"/>
                <w:noProof/>
              </w:rPr>
              <w:t>Konsepti ja sen 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C9113" w14:textId="7E56C0DC" w:rsidR="006249DC" w:rsidRDefault="006249DC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67" w:history="1">
            <w:r w:rsidRPr="009D30C0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Pr="009D30C0">
              <w:rPr>
                <w:rStyle w:val="Hyperlink"/>
                <w:noProof/>
              </w:rPr>
              <w:t>Ratkaisun arkkitehtuuri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5254" w14:textId="4CC1F004" w:rsidR="006249DC" w:rsidRDefault="006249DC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68" w:history="1">
            <w:r w:rsidRPr="009D30C0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Pr="009D30C0">
              <w:rPr>
                <w:rStyle w:val="Hyperlink"/>
                <w:noProof/>
              </w:rPr>
              <w:t>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144D8" w14:textId="4683FECD" w:rsidR="006249DC" w:rsidRDefault="006249DC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69" w:history="1">
            <w:r w:rsidRPr="009D30C0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Pr="009D30C0">
              <w:rPr>
                <w:rStyle w:val="Hyperlink"/>
                <w:noProof/>
              </w:rPr>
              <w:t>Ei-toiminnalliset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AF4A0" w14:textId="458E81AE" w:rsidR="006249DC" w:rsidRDefault="006249DC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70" w:history="1">
            <w:r w:rsidRPr="009D30C0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Pr="009D30C0">
              <w:rPr>
                <w:rStyle w:val="Hyperlink"/>
                <w:noProof/>
              </w:rPr>
              <w:t>Sykeanturit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77604" w14:textId="2AA7830B" w:rsidR="006249DC" w:rsidRDefault="006249DC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71" w:history="1">
            <w:r w:rsidRPr="009D30C0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Pr="009D30C0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753C4" w14:textId="5E85689D" w:rsidR="006249DC" w:rsidRDefault="006249DC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72" w:history="1">
            <w:r w:rsidRPr="009D30C0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Pr="009D30C0">
              <w:rPr>
                <w:rStyle w:val="Hyperlink"/>
                <w:noProof/>
              </w:rPr>
              <w:t>Rajapinnat ja liitynnät muihin sovelluksiin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557A6" w14:textId="6D9AC831" w:rsidR="006249DC" w:rsidRDefault="006249DC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73" w:history="1">
            <w:r w:rsidRPr="009D30C0">
              <w:rPr>
                <w:rStyle w:val="Hyperlink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Pr="009D30C0">
              <w:rPr>
                <w:rStyle w:val="Hyperlink"/>
                <w:noProof/>
              </w:rPr>
              <w:t>Yleiset rajoitukset ja reunaehdot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06628" w14:textId="400E6ECA" w:rsidR="006249DC" w:rsidRDefault="006249DC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74" w:history="1">
            <w:r w:rsidRPr="009D30C0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Pr="009D30C0">
              <w:rPr>
                <w:rStyle w:val="Hyperlink"/>
                <w:noProof/>
              </w:rPr>
              <w:t>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BC0C1" w14:textId="3AB9035E" w:rsidR="006249DC" w:rsidRDefault="006249DC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75" w:history="1">
            <w:r w:rsidRPr="009D30C0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Pr="009D30C0">
              <w:rPr>
                <w:rStyle w:val="Hyperlink"/>
                <w:noProof/>
              </w:rPr>
              <w:t>Käyttäjäroolit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E9D1B" w14:textId="6644B6A2" w:rsidR="006249DC" w:rsidRDefault="006249DC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76" w:history="1">
            <w:r w:rsidRPr="009D30C0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Pr="009D30C0">
              <w:rPr>
                <w:rStyle w:val="Hyperlink"/>
                <w:noProof/>
              </w:rPr>
              <w:t>Käyttötapauskaavio ja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EB5A" w14:textId="2C812285" w:rsidR="006249DC" w:rsidRDefault="006249DC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77" w:history="1">
            <w:r w:rsidRPr="009D30C0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Pr="009D30C0">
              <w:rPr>
                <w:rStyle w:val="Hyperlink"/>
                <w:noProof/>
              </w:rPr>
              <w:t>Käyttötapausten yksityiskohtainen 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AADAA" w14:textId="2E13C704" w:rsidR="006249DC" w:rsidRDefault="006249DC">
          <w:pPr>
            <w:pStyle w:val="TO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78" w:history="1">
            <w:r w:rsidRPr="009D30C0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fi-FI"/>
                <w14:ligatures w14:val="standardContextual"/>
              </w:rPr>
              <w:tab/>
            </w:r>
            <w:r w:rsidRPr="009D30C0">
              <w:rPr>
                <w:rStyle w:val="Hyperlink"/>
                <w:noProof/>
              </w:rPr>
              <w:t>Tekoälyn 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4806" w14:textId="7A10D4C9" w:rsidR="006249DC" w:rsidRDefault="006249DC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fi-FI"/>
              <w14:ligatures w14:val="standardContextual"/>
            </w:rPr>
          </w:pPr>
          <w:hyperlink w:anchor="_Toc187744679" w:history="1">
            <w:r w:rsidRPr="009D30C0">
              <w:rPr>
                <w:rStyle w:val="Hyperlink"/>
                <w:noProof/>
              </w:rPr>
              <w:t>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_Toc187744679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EAD9D" w14:textId="1358CC00" w:rsidR="003A76A0" w:rsidRDefault="003A76A0">
          <w:r>
            <w:rPr>
              <w:b/>
              <w:bCs/>
              <w:noProof/>
            </w:rPr>
            <w:fldChar w:fldCharType="end"/>
          </w:r>
        </w:p>
      </w:sdtContent>
    </w:sdt>
    <w:p w14:paraId="511E6C85" w14:textId="7772FC07" w:rsidR="003A76A0" w:rsidRDefault="003A76A0">
      <w:pPr>
        <w:spacing w:line="240" w:lineRule="auto"/>
      </w:pPr>
      <w:r>
        <w:br w:type="page"/>
      </w:r>
    </w:p>
    <w:p w14:paraId="56B48F47" w14:textId="05FF5BED" w:rsidR="003A76A0" w:rsidRPr="0040513D" w:rsidRDefault="003A76A0" w:rsidP="003A76A0">
      <w:pPr>
        <w:pStyle w:val="Heading1"/>
      </w:pPr>
      <w:bookmarkStart w:id="0" w:name="_Toc187744657"/>
      <w:r w:rsidRPr="003A76A0">
        <w:lastRenderedPageBreak/>
        <w:t>Johdanto</w:t>
      </w:r>
      <w:bookmarkEnd w:id="0"/>
    </w:p>
    <w:p w14:paraId="67E98CBA" w14:textId="77777777" w:rsidR="003A76A0" w:rsidRPr="008C3E5A" w:rsidRDefault="003A76A0" w:rsidP="003A76A0">
      <w:r w:rsidRPr="008C3E5A">
        <w:t xml:space="preserve">Tässä luvussa tulee esitellä lyhyesti idea, tausta ja tavoitteet rakennettavalle sovellukselle. Perustele työn tärkeys. Herätä lukijan kiinnostus aiheeseen! Sopiva pituus ½-1 sivua. </w:t>
      </w:r>
    </w:p>
    <w:p w14:paraId="05C8B808" w14:textId="5817E9DF" w:rsidR="003A76A0" w:rsidRPr="0040513D" w:rsidRDefault="003A76A0" w:rsidP="00755702">
      <w:pPr>
        <w:pStyle w:val="Heading1"/>
      </w:pPr>
      <w:bookmarkStart w:id="1" w:name="_Toc185239362"/>
      <w:bookmarkStart w:id="2" w:name="_Toc187744658"/>
      <w:r w:rsidRPr="0040513D">
        <w:t>Käsitteet ja määritelmät</w:t>
      </w:r>
      <w:bookmarkEnd w:id="1"/>
      <w:bookmarkEnd w:id="2"/>
    </w:p>
    <w:p w14:paraId="0048B312" w14:textId="77777777" w:rsidR="003A76A0" w:rsidRPr="0040513D" w:rsidRDefault="003A76A0" w:rsidP="003A76A0">
      <w:r w:rsidRPr="0040513D">
        <w:t>Tässä luvussa tulee esitellä keskeiset dokumentissa käytetyt käsitteet ja määritelmät. Huomioi, että kaikkien sidosryhmien tulee ymmärtää vaatimusdokumentti yksiselitteisesti ja kaikki käsitteet ja määritelmät eivät välttämättä ole tuttuja kaikille sidosryhmille.</w:t>
      </w:r>
    </w:p>
    <w:p w14:paraId="1C51C31E" w14:textId="77777777" w:rsidR="001E6A48" w:rsidRDefault="001E6A48" w:rsidP="003A76A0">
      <w:pPr>
        <w:pStyle w:val="Heading1"/>
      </w:pPr>
      <w:bookmarkStart w:id="3" w:name="_Toc185239363"/>
      <w:bookmarkStart w:id="4" w:name="_Toc187744659"/>
      <w:r>
        <w:t>Tausta</w:t>
      </w:r>
      <w:bookmarkEnd w:id="4"/>
    </w:p>
    <w:p w14:paraId="000A7ACE" w14:textId="358722E0" w:rsidR="003A76A0" w:rsidRPr="0040513D" w:rsidRDefault="001D2CF9" w:rsidP="003D4E38">
      <w:pPr>
        <w:pStyle w:val="Heading2"/>
      </w:pPr>
      <w:bookmarkStart w:id="5" w:name="_Toc187744660"/>
      <w:r>
        <w:t>Nykytilan</w:t>
      </w:r>
      <w:r w:rsidR="003A76A0" w:rsidRPr="0040513D">
        <w:t xml:space="preserve"> kuvaus</w:t>
      </w:r>
      <w:bookmarkEnd w:id="3"/>
      <w:bookmarkEnd w:id="5"/>
    </w:p>
    <w:p w14:paraId="0F548BD9" w14:textId="77777777" w:rsidR="008E0C2D" w:rsidRDefault="003A76A0" w:rsidP="003A76A0">
      <w:r w:rsidRPr="0C2211D0">
        <w:t xml:space="preserve">Tässä luvussa tulee kuvailla ongelma (nykytila), johon sovellusta ollaan kehittämässä. Esittele ja PERUSTELE* ongelma tässä lyhyesti, mutta ymmärrettävästi. Voit käyttää kuvia, kaavioita ja taulukoita. </w:t>
      </w:r>
    </w:p>
    <w:p w14:paraId="4D7C0022" w14:textId="1C05B286" w:rsidR="005E5998" w:rsidRPr="0040513D" w:rsidRDefault="005E5998" w:rsidP="005E5998">
      <w:r w:rsidRPr="0C2211D0">
        <w:t xml:space="preserve">Kerro esimerkiksi seuraavista asioista: mikä on asioiden nykytila, mitä ongelmia nykytilassa on, mitä hyvää nykytilanteessa on, eri sidosryhmien näkökulmat (kaikkien mielestä ongelma ei välttämättä ole ongelma), </w:t>
      </w:r>
      <w:r>
        <w:t xml:space="preserve">keitä ovat </w:t>
      </w:r>
      <w:r w:rsidRPr="0C2211D0">
        <w:t>asiakkaat</w:t>
      </w:r>
      <w:r>
        <w:t xml:space="preserve"> ja</w:t>
      </w:r>
      <w:r w:rsidRPr="0C2211D0">
        <w:t xml:space="preserve"> käyttäjät, </w:t>
      </w:r>
      <w:r>
        <w:t xml:space="preserve">missä ympäristöissä tuotteita käytetään, mitä </w:t>
      </w:r>
      <w:r w:rsidRPr="0C2211D0">
        <w:t>työkalu</w:t>
      </w:r>
      <w:r>
        <w:t>ja</w:t>
      </w:r>
      <w:r w:rsidRPr="0C2211D0">
        <w:t>/teknologi</w:t>
      </w:r>
      <w:r>
        <w:t xml:space="preserve">an ongelman ratkaisemiseen tällä hetkellä käytetään, mitkä ovat </w:t>
      </w:r>
      <w:r w:rsidRPr="0C2211D0">
        <w:t>toimintatavat/prosessit jne.</w:t>
      </w:r>
    </w:p>
    <w:p w14:paraId="7DE0E7F6" w14:textId="3C32ED14" w:rsidR="005E5998" w:rsidRPr="005E5998" w:rsidRDefault="005E5998" w:rsidP="005E5998">
      <w:pPr>
        <w:rPr>
          <w:i/>
        </w:rPr>
      </w:pPr>
      <w:r w:rsidRPr="0040513D">
        <w:rPr>
          <w:i/>
        </w:rPr>
        <w:t>* Käytä lähteitä perusteluiden tukena. Esimerkiksi: Aikuisikäisistä suomalaisista noin kahdella miljoonalla on kohonnut verenpaine. Vain joka viidennen verenpaine on ihanteellisella tasolla. [1]</w:t>
      </w:r>
    </w:p>
    <w:p w14:paraId="6AA98EA8" w14:textId="77777777" w:rsidR="003A76A0" w:rsidRDefault="003A76A0" w:rsidP="003D4E38">
      <w:pPr>
        <w:pStyle w:val="Heading2"/>
      </w:pPr>
      <w:bookmarkStart w:id="6" w:name="_Toc187744661"/>
      <w:r w:rsidRPr="00EF7B75">
        <w:t>Taustakartoitus</w:t>
      </w:r>
      <w:bookmarkEnd w:id="6"/>
    </w:p>
    <w:p w14:paraId="1661B84E" w14:textId="25306914" w:rsidR="00CD5261" w:rsidRPr="00CD5261" w:rsidRDefault="00CD5261" w:rsidP="00CD5261">
      <w:r>
        <w:t xml:space="preserve">Tiivistä tähän lyhyesti </w:t>
      </w:r>
      <w:r w:rsidRPr="00FD011C">
        <w:rPr>
          <w:i/>
          <w:iCs/>
        </w:rPr>
        <w:t>Taustakartoitus</w:t>
      </w:r>
      <w:r>
        <w:t>-tehtävän ydinsisältö vaatimusmäärittelyyn, paino johtopäätöksissä.</w:t>
      </w:r>
    </w:p>
    <w:p w14:paraId="6E9E146A" w14:textId="26DB7064" w:rsidR="001E6A48" w:rsidRDefault="001E6A48" w:rsidP="003D4E38">
      <w:pPr>
        <w:pStyle w:val="Heading2"/>
      </w:pPr>
      <w:bookmarkStart w:id="7" w:name="_Toc187744662"/>
      <w:r>
        <w:t>Tuotevertailu</w:t>
      </w:r>
      <w:bookmarkEnd w:id="7"/>
    </w:p>
    <w:p w14:paraId="4AE708AB" w14:textId="211010AC" w:rsidR="005D2386" w:rsidRPr="005D2386" w:rsidRDefault="005D2386" w:rsidP="005D2386">
      <w:r>
        <w:t xml:space="preserve">Tiivistä tähän lyhyesti </w:t>
      </w:r>
      <w:r w:rsidRPr="00FD011C">
        <w:rPr>
          <w:i/>
          <w:iCs/>
        </w:rPr>
        <w:t>Tuotevertailu</w:t>
      </w:r>
      <w:r>
        <w:t>-tehtävien ydinsisältö</w:t>
      </w:r>
      <w:r w:rsidRPr="002C2FD4">
        <w:t xml:space="preserve"> </w:t>
      </w:r>
      <w:r>
        <w:t>vaatimusmäärittelyyn, paino johtopäätöksissä.</w:t>
      </w:r>
    </w:p>
    <w:p w14:paraId="05D2B839" w14:textId="43B3784D" w:rsidR="003A76A0" w:rsidRPr="00EF49D7" w:rsidRDefault="003A76A0" w:rsidP="003A76A0">
      <w:pPr>
        <w:pStyle w:val="Heading1"/>
      </w:pPr>
      <w:bookmarkStart w:id="8" w:name="_Toc185239364"/>
      <w:bookmarkStart w:id="9" w:name="_Toc187744663"/>
      <w:r w:rsidRPr="00EF49D7">
        <w:t>Sidosryhmät</w:t>
      </w:r>
      <w:bookmarkEnd w:id="8"/>
      <w:bookmarkEnd w:id="9"/>
    </w:p>
    <w:p w14:paraId="7FF2197A" w14:textId="77777777" w:rsidR="003A76A0" w:rsidRDefault="003A76A0" w:rsidP="003A76A0">
      <w:r w:rsidRPr="0C2211D0">
        <w:t>Tässä luvussa tulee esittää sovelluksen sidosryhmät, heidän odotuksensa sovellukselle ja miten aiotte vastata odotuksiin.</w:t>
      </w:r>
    </w:p>
    <w:p w14:paraId="7173DE1D" w14:textId="77777777" w:rsidR="003A76A0" w:rsidRDefault="003A76A0" w:rsidP="003A76A0">
      <w:r w:rsidRPr="0040513D">
        <w:lastRenderedPageBreak/>
        <w:t xml:space="preserve">HUOM! Muista aina esitellä lukijalle tekstissä kuvat/taulukot ennen kuvaa/taulukkoa. Muista myös viitata kuvaan/taulukkoon ennen kuvaa/taulukkoa. Tulkitse kuvan/taulukon sisältö lukijalle kuvan/taulukon jälkeen. Toisin sanoen pelkkä kuva/taulukko </w:t>
      </w:r>
      <w:r>
        <w:t>EI</w:t>
      </w:r>
      <w:r w:rsidRPr="0040513D">
        <w:t xml:space="preserve"> riitä. Taulukon otsikko tulee taulukkoa ennen/yläpuolelle ja kuvan otsikko kuvan jälkeen/alle.</w:t>
      </w:r>
    </w:p>
    <w:p w14:paraId="41772C3C" w14:textId="77777777" w:rsidR="003A76A0" w:rsidRDefault="003A76A0" w:rsidP="003A76A0">
      <w:r>
        <w:t xml:space="preserve">HUOM! Käytä taulukoissa automaattista nimeämistä. Word: Valitse taulukko, klikkaa hiiren oikeaa painiketta, valitse Insert </w:t>
      </w:r>
      <w:proofErr w:type="spellStart"/>
      <w:r>
        <w:t>Caption</w:t>
      </w:r>
      <w:proofErr w:type="spellEnd"/>
      <w:r>
        <w:t xml:space="preserve">, kirjoita </w:t>
      </w:r>
      <w:proofErr w:type="spellStart"/>
      <w:r>
        <w:t>Caption</w:t>
      </w:r>
      <w:proofErr w:type="spellEnd"/>
      <w:r>
        <w:t>, esim. Taulukko 1. Sidosryhmäanalyysi.</w:t>
      </w:r>
    </w:p>
    <w:p w14:paraId="6847EC26" w14:textId="77777777" w:rsidR="003A76A0" w:rsidRDefault="003A76A0" w:rsidP="003A76A0">
      <w:r>
        <w:t>HUOM! Tarkista lopuksi, että taulukko on yhdellä sivulla. Käytä tarvittaessa sivunvaihtoja. Word: Insert &gt; Page Break.</w:t>
      </w:r>
    </w:p>
    <w:p w14:paraId="42BC0E22" w14:textId="77777777" w:rsidR="003A76A0" w:rsidRPr="00D52EC7" w:rsidRDefault="003A76A0" w:rsidP="0090508D">
      <w:pPr>
        <w:pStyle w:val="Caption"/>
      </w:pPr>
      <w:r w:rsidRPr="00D52EC7">
        <w:t xml:space="preserve">Taulukko </w:t>
      </w:r>
      <w:r>
        <w:fldChar w:fldCharType="begin"/>
      </w:r>
      <w:r>
        <w:instrText>SEQ Taulukko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52EC7">
        <w:t xml:space="preserve">. </w:t>
      </w:r>
      <w:r w:rsidRPr="00A40DB7">
        <w:t>Sidosryhmäanalyysi</w:t>
      </w:r>
    </w:p>
    <w:tbl>
      <w:tblPr>
        <w:tblW w:w="892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54"/>
        <w:gridCol w:w="4248"/>
        <w:gridCol w:w="3119"/>
      </w:tblGrid>
      <w:tr w:rsidR="003A76A0" w:rsidRPr="0040513D" w14:paraId="1B08427A" w14:textId="77777777" w:rsidTr="00F71E0C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1634" w14:textId="77777777" w:rsidR="003A76A0" w:rsidRPr="0040513D" w:rsidRDefault="003A76A0" w:rsidP="002F2B35">
            <w:pPr>
              <w:pStyle w:val="Taulukko-otsikkorivi"/>
            </w:pPr>
            <w:r>
              <w:t>Sidosryhmä</w:t>
            </w:r>
          </w:p>
        </w:tc>
        <w:tc>
          <w:tcPr>
            <w:tcW w:w="4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994A" w14:textId="77777777" w:rsidR="003A76A0" w:rsidRPr="0040513D" w:rsidRDefault="003A76A0" w:rsidP="002F2B35">
            <w:pPr>
              <w:pStyle w:val="Taulukko-otsikkorivi"/>
            </w:pPr>
            <w:r>
              <w:t>Odotukset sovellukselle ja lähde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81E6" w14:textId="77777777" w:rsidR="003A76A0" w:rsidRPr="00F82220" w:rsidRDefault="003A76A0" w:rsidP="002F2B35">
            <w:pPr>
              <w:pStyle w:val="Taulukko-otsikkorivi"/>
            </w:pPr>
            <w:r>
              <w:t>Toimenpiteet</w:t>
            </w:r>
          </w:p>
        </w:tc>
      </w:tr>
      <w:tr w:rsidR="003A76A0" w:rsidRPr="0040513D" w14:paraId="642E490B" w14:textId="77777777" w:rsidTr="00F71E0C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07B5" w14:textId="77777777" w:rsidR="003A76A0" w:rsidRPr="0040513D" w:rsidRDefault="003A76A0" w:rsidP="002F2B35">
            <w:pPr>
              <w:pStyle w:val="Taulukkoteksti"/>
            </w:pPr>
            <w:r>
              <w:t>Potilaat</w:t>
            </w:r>
          </w:p>
        </w:tc>
        <w:tc>
          <w:tcPr>
            <w:tcW w:w="4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65E0" w14:textId="77777777" w:rsidR="003A76A0" w:rsidRPr="0040513D" w:rsidRDefault="003A76A0" w:rsidP="002F2B35">
            <w:pPr>
              <w:pStyle w:val="Taulukkoteksti"/>
            </w:pPr>
            <w:r>
              <w:t xml:space="preserve">Potilaat odottavat sovellukselta seuraavia asioita: HRV-historiadatan tarkastelu, helppokäyttöisyys, tietoturvallisuus </w:t>
            </w:r>
            <w:r w:rsidRPr="0040513D">
              <w:t>[</w:t>
            </w:r>
            <w:r>
              <w:t>2, 14</w:t>
            </w:r>
            <w:r w:rsidRPr="0040513D">
              <w:t>]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01EA" w14:textId="77777777" w:rsidR="003A76A0" w:rsidRPr="0040513D" w:rsidRDefault="003A76A0" w:rsidP="002F2B35">
            <w:pPr>
              <w:pStyle w:val="Taulukkoteksti"/>
            </w:pPr>
            <w:r>
              <w:t>Potilaiden asettamat odotukset sovellukselle pyritään toteuttamaan.</w:t>
            </w:r>
          </w:p>
        </w:tc>
      </w:tr>
      <w:tr w:rsidR="003A76A0" w:rsidRPr="0040513D" w14:paraId="7FC15EE8" w14:textId="77777777" w:rsidTr="00F71E0C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51F6F" w14:textId="77777777" w:rsidR="003A76A0" w:rsidRPr="0040513D" w:rsidRDefault="003A76A0" w:rsidP="002F2B35">
            <w:pPr>
              <w:pStyle w:val="Taulukkoteksti"/>
            </w:pPr>
            <w:r>
              <w:t>Ammattilaiset</w:t>
            </w:r>
          </w:p>
        </w:tc>
        <w:tc>
          <w:tcPr>
            <w:tcW w:w="4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C980" w14:textId="77777777" w:rsidR="003A76A0" w:rsidRPr="0040513D" w:rsidRDefault="003A76A0" w:rsidP="002F2B35">
            <w:pPr>
              <w:pStyle w:val="Taulukkoteksti"/>
            </w:pPr>
            <w:r>
              <w:t>Ammattilaiset odottavat sovellukselta helppokäyttöisyyttä, käytetyn kielen vastaavuutta muuhun toimintaan ja liitettävyyttä potilastietojärjestelmiin</w:t>
            </w:r>
            <w:r w:rsidRPr="0040513D">
              <w:t xml:space="preserve"> [3]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A0368" w14:textId="48CBF0E7" w:rsidR="003A76A0" w:rsidRPr="0040513D" w:rsidRDefault="003A76A0" w:rsidP="002F2B35">
            <w:pPr>
              <w:pStyle w:val="Taulukkoteksti"/>
            </w:pPr>
            <w:r>
              <w:t>Sovelluksesta pyritään tekemään mahdollisimman helppokäyttöinen ja kielestä mahdollisimman realistinen. Liityntää potilastietojärjestelmiin ei voida tässä toteuttaa liian suuren työmäärän vuoksi.</w:t>
            </w:r>
          </w:p>
        </w:tc>
      </w:tr>
      <w:tr w:rsidR="003A76A0" w:rsidRPr="0040513D" w14:paraId="1CDF4DF1" w14:textId="77777777" w:rsidTr="00F71E0C"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D7FA" w14:textId="77777777" w:rsidR="003A76A0" w:rsidRDefault="003A76A0" w:rsidP="00F7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68AA" w14:textId="77777777" w:rsidR="003A76A0" w:rsidRDefault="003A76A0" w:rsidP="00F7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093E" w14:textId="77777777" w:rsidR="003A76A0" w:rsidRDefault="003A76A0" w:rsidP="00F7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3DBDD5CA" w14:textId="77777777" w:rsidR="003A76A0" w:rsidRPr="00F82220" w:rsidRDefault="003A76A0" w:rsidP="003A76A0">
      <w:pPr>
        <w:rPr>
          <w:sz w:val="18"/>
          <w:szCs w:val="18"/>
        </w:rPr>
      </w:pPr>
    </w:p>
    <w:p w14:paraId="6D674834" w14:textId="284BD9F5" w:rsidR="003A76A0" w:rsidRPr="0040513D" w:rsidRDefault="003A76A0" w:rsidP="003A76A0">
      <w:pPr>
        <w:pStyle w:val="Heading1"/>
      </w:pPr>
      <w:bookmarkStart w:id="10" w:name="_Toc185239365"/>
      <w:bookmarkStart w:id="11" w:name="_Toc187744664"/>
      <w:r w:rsidRPr="0040513D">
        <w:t>Ratkaisun kuvaus</w:t>
      </w:r>
      <w:bookmarkEnd w:id="10"/>
      <w:bookmarkEnd w:id="11"/>
    </w:p>
    <w:p w14:paraId="2E49D593" w14:textId="53DD86A2" w:rsidR="003A76A0" w:rsidRDefault="003A76A0" w:rsidP="003D4E38">
      <w:pPr>
        <w:pStyle w:val="Heading2"/>
        <w:rPr>
          <w:i/>
          <w:iCs/>
          <w:sz w:val="18"/>
          <w:szCs w:val="18"/>
        </w:rPr>
      </w:pPr>
      <w:bookmarkStart w:id="12" w:name="_Toc187744665"/>
      <w:r w:rsidRPr="003D4E38">
        <w:t xml:space="preserve">Sovelluksen </w:t>
      </w:r>
      <w:r w:rsidR="009F052A" w:rsidRPr="003D4E38">
        <w:t>tavoitetila</w:t>
      </w:r>
      <w:bookmarkEnd w:id="12"/>
    </w:p>
    <w:p w14:paraId="6193246B" w14:textId="77777777" w:rsidR="003A76A0" w:rsidRPr="009F052A" w:rsidRDefault="003A76A0" w:rsidP="003A76A0">
      <w:r w:rsidRPr="0040513D">
        <w:t xml:space="preserve">Tässä luvussa tulee kuvailla ratkaisun eli sovelluksen tavoitetila kurssin päättyessä. Esittele </w:t>
      </w:r>
      <w:r w:rsidRPr="009F052A">
        <w:t xml:space="preserve">sovelluskonsepti. Voit käyttää kuvia, kaavioita ja taulukoita. Esittele ja PERUSTELE* tavoitetila/konsepti tässä lyhyesti, mutta ymmärrettävästi. Kerro esimerkiksi seuraavista asioista: </w:t>
      </w:r>
    </w:p>
    <w:p w14:paraId="5B24B511" w14:textId="77777777" w:rsidR="003A76A0" w:rsidRPr="005656F3" w:rsidRDefault="003A76A0" w:rsidP="003A76A0">
      <w:pPr>
        <w:pStyle w:val="ListParagraph"/>
        <w:numPr>
          <w:ilvl w:val="0"/>
          <w:numId w:val="5"/>
        </w:numPr>
      </w:pPr>
      <w:r w:rsidRPr="005656F3">
        <w:t>sovelluksen tarkoitus</w:t>
      </w:r>
    </w:p>
    <w:p w14:paraId="2A43461D" w14:textId="77777777" w:rsidR="003A76A0" w:rsidRPr="005656F3" w:rsidRDefault="003A76A0" w:rsidP="003A76A0">
      <w:pPr>
        <w:pStyle w:val="ListParagraph"/>
        <w:numPr>
          <w:ilvl w:val="0"/>
          <w:numId w:val="5"/>
        </w:numPr>
      </w:pPr>
      <w:r w:rsidRPr="005656F3">
        <w:t>toimintaperiaate</w:t>
      </w:r>
    </w:p>
    <w:p w14:paraId="71E58074" w14:textId="77777777" w:rsidR="003A76A0" w:rsidRPr="005656F3" w:rsidRDefault="003A76A0" w:rsidP="003A76A0">
      <w:pPr>
        <w:pStyle w:val="ListParagraph"/>
        <w:numPr>
          <w:ilvl w:val="0"/>
          <w:numId w:val="5"/>
        </w:numPr>
      </w:pPr>
      <w:r w:rsidRPr="005656F3">
        <w:t>keskeiset ominaisuudet</w:t>
      </w:r>
    </w:p>
    <w:p w14:paraId="0C7DCBA5" w14:textId="77777777" w:rsidR="003A76A0" w:rsidRDefault="003A76A0" w:rsidP="003A76A0">
      <w:pPr>
        <w:pStyle w:val="ListParagraph"/>
        <w:numPr>
          <w:ilvl w:val="0"/>
          <w:numId w:val="5"/>
        </w:numPr>
      </w:pPr>
      <w:r w:rsidRPr="003E71F9">
        <w:t>käyttäjät ja</w:t>
      </w:r>
      <w:r>
        <w:t xml:space="preserve"> </w:t>
      </w:r>
      <w:r w:rsidRPr="003E71F9">
        <w:t>käyttöympäristöt</w:t>
      </w:r>
      <w:r>
        <w:t xml:space="preserve">, </w:t>
      </w:r>
      <w:r w:rsidRPr="00F35D0F">
        <w:t>hyödyt eri sidosryhmille</w:t>
      </w:r>
    </w:p>
    <w:p w14:paraId="38C44804" w14:textId="77777777" w:rsidR="00D2097A" w:rsidRDefault="00D2097A" w:rsidP="00D2097A"/>
    <w:p w14:paraId="50FA22D3" w14:textId="76E83255" w:rsidR="003A76A0" w:rsidRPr="00D2097A" w:rsidRDefault="00D2097A" w:rsidP="003A76A0">
      <w:r w:rsidRPr="0040513D">
        <w:t>* Käytä lähteitä perusteluiden tukena. Esimerkiksi: Kotona itse tehdyt verenpainemittaukset kuvaavat luotettavammin tavanomaista painetasoa ja kuin vastaanotto-oloissa tehdyt kertamittaukset [2]</w:t>
      </w:r>
    </w:p>
    <w:p w14:paraId="2716E719" w14:textId="2C599882" w:rsidR="003A76A0" w:rsidRDefault="003A76A0" w:rsidP="003D4E38">
      <w:pPr>
        <w:pStyle w:val="Heading2"/>
        <w:rPr>
          <w:color w:val="FF0000"/>
          <w:sz w:val="18"/>
          <w:szCs w:val="18"/>
        </w:rPr>
      </w:pPr>
      <w:bookmarkStart w:id="13" w:name="_Toc187744666"/>
      <w:r>
        <w:lastRenderedPageBreak/>
        <w:t xml:space="preserve">Konsepti ja sen </w:t>
      </w:r>
      <w:r w:rsidRPr="003D4E38">
        <w:t>visualisointi</w:t>
      </w:r>
      <w:bookmarkEnd w:id="13"/>
    </w:p>
    <w:p w14:paraId="34AC79E2" w14:textId="77777777" w:rsidR="003A76A0" w:rsidRDefault="003A76A0" w:rsidP="003A76A0">
      <w:r w:rsidRPr="64D9DF66">
        <w:t>Tänne</w:t>
      </w:r>
      <w:r w:rsidRPr="2CD42666">
        <w:t xml:space="preserve"> konseptin</w:t>
      </w:r>
      <w:r w:rsidRPr="25DC3922">
        <w:t xml:space="preserve"> </w:t>
      </w:r>
      <w:r w:rsidRPr="3BEA7ABE">
        <w:rPr>
          <w:b/>
        </w:rPr>
        <w:t>sanallinen kuvaus</w:t>
      </w:r>
      <w:r w:rsidRPr="4F5F31DF">
        <w:t xml:space="preserve"> </w:t>
      </w:r>
      <w:r w:rsidRPr="15B9EAF1">
        <w:t xml:space="preserve">ja </w:t>
      </w:r>
      <w:r w:rsidRPr="4E994EE7">
        <w:t xml:space="preserve">seuraavat </w:t>
      </w:r>
      <w:r w:rsidRPr="2AC437D7">
        <w:t>osiot</w:t>
      </w:r>
    </w:p>
    <w:p w14:paraId="57CC97BC" w14:textId="77777777" w:rsidR="003A76A0" w:rsidRDefault="003A76A0" w:rsidP="003A76A0">
      <w:pPr>
        <w:pStyle w:val="ListParagraph"/>
        <w:numPr>
          <w:ilvl w:val="0"/>
          <w:numId w:val="6"/>
        </w:numPr>
      </w:pPr>
      <w:r w:rsidRPr="2AC437D7">
        <w:t>Tarvelause</w:t>
      </w:r>
    </w:p>
    <w:p w14:paraId="5EE5EFD2" w14:textId="77777777" w:rsidR="003A76A0" w:rsidRDefault="003A76A0" w:rsidP="003A76A0">
      <w:pPr>
        <w:pStyle w:val="ListParagraph"/>
        <w:numPr>
          <w:ilvl w:val="0"/>
          <w:numId w:val="6"/>
        </w:numPr>
      </w:pPr>
      <w:r w:rsidRPr="172E0744">
        <w:t>Käyttäjäpersoona</w:t>
      </w:r>
    </w:p>
    <w:p w14:paraId="362E340A" w14:textId="77777777" w:rsidR="003A76A0" w:rsidRDefault="003A76A0" w:rsidP="003A76A0">
      <w:pPr>
        <w:pStyle w:val="ListParagraph"/>
        <w:numPr>
          <w:ilvl w:val="0"/>
          <w:numId w:val="6"/>
        </w:numPr>
      </w:pPr>
      <w:r w:rsidRPr="3611FAD2">
        <w:t>Käyttäjätarina</w:t>
      </w:r>
    </w:p>
    <w:p w14:paraId="258F3AED" w14:textId="77777777" w:rsidR="003A76A0" w:rsidRDefault="003A76A0" w:rsidP="003A76A0">
      <w:pPr>
        <w:pStyle w:val="ListParagraph"/>
        <w:numPr>
          <w:ilvl w:val="0"/>
          <w:numId w:val="6"/>
        </w:numPr>
      </w:pPr>
      <w:r w:rsidRPr="077C04C1">
        <w:t>Palvelupolku</w:t>
      </w:r>
    </w:p>
    <w:p w14:paraId="02D46108" w14:textId="77777777" w:rsidR="003A76A0" w:rsidRDefault="003A76A0" w:rsidP="003A76A0">
      <w:pPr>
        <w:pStyle w:val="ListParagraph"/>
        <w:numPr>
          <w:ilvl w:val="0"/>
          <w:numId w:val="6"/>
        </w:numPr>
      </w:pPr>
      <w:r w:rsidRPr="46FAE942">
        <w:t>Palveluprosessi</w:t>
      </w:r>
    </w:p>
    <w:p w14:paraId="289B1599" w14:textId="77777777" w:rsidR="003A76A0" w:rsidRDefault="003A76A0" w:rsidP="003A76A0">
      <w:pPr>
        <w:pStyle w:val="ListParagraph"/>
        <w:numPr>
          <w:ilvl w:val="0"/>
          <w:numId w:val="6"/>
        </w:numPr>
      </w:pPr>
      <w:r w:rsidRPr="16A82BF7">
        <w:t xml:space="preserve">Käyttöliittymän </w:t>
      </w:r>
      <w:r w:rsidRPr="0328BD47">
        <w:t>rautalankamalli</w:t>
      </w:r>
    </w:p>
    <w:p w14:paraId="60985012" w14:textId="77777777" w:rsidR="003A76A0" w:rsidRDefault="003A76A0" w:rsidP="003A76A0">
      <w:pPr>
        <w:rPr>
          <w:sz w:val="18"/>
          <w:szCs w:val="18"/>
        </w:rPr>
      </w:pPr>
    </w:p>
    <w:p w14:paraId="4E44A9F1" w14:textId="537A97E2" w:rsidR="003A76A0" w:rsidRDefault="003A76A0" w:rsidP="003D4E38">
      <w:pPr>
        <w:pStyle w:val="Heading2"/>
        <w:rPr>
          <w:color w:val="FF0000"/>
          <w:sz w:val="18"/>
          <w:szCs w:val="18"/>
        </w:rPr>
      </w:pPr>
      <w:bookmarkStart w:id="14" w:name="_Toc187744667"/>
      <w:r>
        <w:t>Ratkaisun arkkitehtuuri</w:t>
      </w:r>
      <w:bookmarkEnd w:id="14"/>
    </w:p>
    <w:p w14:paraId="0F0DD85F" w14:textId="4321B7A3" w:rsidR="00756D95" w:rsidRDefault="00756D95" w:rsidP="003A76A0">
      <w:r>
        <w:t xml:space="preserve">Kuvatkaa tässä luvussa </w:t>
      </w:r>
      <w:r w:rsidR="00A9449F">
        <w:t>sovelluksen yleisarkkitehtuuri toimintakaavion ja sanallisen kuvauksen avulla. Kaaviossa tulee esitellä sovelluksen komponentit (esim. selain, palvelin, tietokanta, yms.), rajapinnat ja liitynnät muihin sovelluksiin ja palveluihin (esim. KubiosCloud).</w:t>
      </w:r>
    </w:p>
    <w:p w14:paraId="50F624BE" w14:textId="5EB563A5" w:rsidR="003A76A0" w:rsidRDefault="00A9449F" w:rsidP="003A76A0">
      <w:r>
        <w:t>Kuvatkaa t</w:t>
      </w:r>
      <w:r w:rsidR="003A76A0" w:rsidRPr="6B22CE12">
        <w:t>oimintakaavio</w:t>
      </w:r>
      <w:r>
        <w:t>iden ja sanallisten kuvausten avulla sovelluksen toiminta pääpiirteittäin.</w:t>
      </w:r>
    </w:p>
    <w:p w14:paraId="40B483A6" w14:textId="7F527BCF" w:rsidR="003A76A0" w:rsidRPr="0040513D" w:rsidRDefault="003A76A0" w:rsidP="003A76A0">
      <w:pPr>
        <w:pStyle w:val="Heading1"/>
      </w:pPr>
      <w:bookmarkStart w:id="15" w:name="_Toc185239366"/>
      <w:bookmarkStart w:id="16" w:name="_Toc187744668"/>
      <w:r w:rsidRPr="0040513D">
        <w:t>Toiminnalliset vaatimukset</w:t>
      </w:r>
      <w:bookmarkEnd w:id="15"/>
      <w:bookmarkEnd w:id="16"/>
      <w:r w:rsidRPr="0040513D">
        <w:t xml:space="preserve"> </w:t>
      </w:r>
    </w:p>
    <w:p w14:paraId="682B4634" w14:textId="2641C640" w:rsidR="003A76A0" w:rsidRDefault="003A76A0" w:rsidP="003A76A0">
      <w:r w:rsidRPr="0040513D">
        <w:t>Sovelluksen toiminnallisuus perustuu toiminnallisiin vaatimuksiin. Vaatimukset kertovat mitä sovellus tulee sisältämään.</w:t>
      </w:r>
    </w:p>
    <w:p w14:paraId="7A322FE2" w14:textId="77777777" w:rsidR="003A76A0" w:rsidRDefault="003A76A0" w:rsidP="003A76A0">
      <w:r w:rsidRPr="0040513D">
        <w:t>Tässä luvussa tulee esitellä oleelliset toiminnalliset vaatimukset sovellukseen liittyen hyödyntäen alla olevaa taulukkoa. Taulukon voi tehdä Excelillä ja liittää dokumenttiin, tällöin tiedon jäsentely helpompaa.</w:t>
      </w:r>
    </w:p>
    <w:p w14:paraId="5EE6D7BC" w14:textId="77777777" w:rsidR="003A76A0" w:rsidRDefault="003A76A0" w:rsidP="0090508D">
      <w:pPr>
        <w:pStyle w:val="Caption"/>
      </w:pPr>
      <w:r>
        <w:t xml:space="preserve">Taulukko </w:t>
      </w:r>
      <w:r>
        <w:fldChar w:fldCharType="begin"/>
      </w:r>
      <w:r>
        <w:instrText>SEQ Taulukko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Toiminnalliset vaatimukset</w:t>
      </w:r>
    </w:p>
    <w:tbl>
      <w:tblPr>
        <w:tblW w:w="905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99"/>
        <w:gridCol w:w="3456"/>
        <w:gridCol w:w="2053"/>
        <w:gridCol w:w="1534"/>
        <w:gridCol w:w="1314"/>
      </w:tblGrid>
      <w:tr w:rsidR="003A76A0" w:rsidRPr="0040513D" w14:paraId="4AEB5C72" w14:textId="77777777" w:rsidTr="002F2B35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21F6" w14:textId="77777777" w:rsidR="003A76A0" w:rsidRPr="0040513D" w:rsidRDefault="003A76A0" w:rsidP="002F2B35">
            <w:pPr>
              <w:pStyle w:val="Taulukko-otsikkorivi"/>
            </w:pPr>
            <w:r w:rsidRPr="0040513D">
              <w:t>ID</w:t>
            </w:r>
          </w:p>
        </w:tc>
        <w:tc>
          <w:tcPr>
            <w:tcW w:w="3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B76D" w14:textId="77777777" w:rsidR="003A76A0" w:rsidRPr="0040513D" w:rsidRDefault="003A76A0" w:rsidP="002F2B35">
            <w:pPr>
              <w:pStyle w:val="Taulukko-otsikkorivi"/>
            </w:pPr>
            <w:r w:rsidRPr="0040513D">
              <w:t>Vaatimuksen kuvaus</w:t>
            </w:r>
          </w:p>
        </w:tc>
        <w:tc>
          <w:tcPr>
            <w:tcW w:w="2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C15D" w14:textId="77777777" w:rsidR="003A76A0" w:rsidRPr="0040513D" w:rsidRDefault="003A76A0" w:rsidP="002F2B35">
            <w:pPr>
              <w:pStyle w:val="Taulukko-otsikkorivi"/>
            </w:pPr>
            <w:r w:rsidRPr="0040513D">
              <w:t>Perustelu ja lähde</w:t>
            </w:r>
          </w:p>
        </w:tc>
        <w:tc>
          <w:tcPr>
            <w:tcW w:w="1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F4C9" w14:textId="77777777" w:rsidR="003A76A0" w:rsidRPr="0040513D" w:rsidRDefault="003A76A0" w:rsidP="002F2B35">
            <w:pPr>
              <w:pStyle w:val="Taulukko-otsikkorivi"/>
            </w:pPr>
            <w:r w:rsidRPr="0040513D">
              <w:t>Riippuu vaatimuksesta</w:t>
            </w:r>
          </w:p>
        </w:tc>
        <w:tc>
          <w:tcPr>
            <w:tcW w:w="1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A15B" w14:textId="77777777" w:rsidR="003A76A0" w:rsidRPr="0040513D" w:rsidRDefault="003A76A0" w:rsidP="002F2B35">
            <w:pPr>
              <w:pStyle w:val="Taulukko-otsikkorivi"/>
            </w:pPr>
            <w:r w:rsidRPr="0040513D">
              <w:t>Tärkeys</w:t>
            </w:r>
          </w:p>
          <w:p w14:paraId="4A62EDD5" w14:textId="77777777" w:rsidR="003A76A0" w:rsidRPr="0040513D" w:rsidRDefault="003A76A0" w:rsidP="002F2B35">
            <w:pPr>
              <w:pStyle w:val="Taulukko-otsikkorivi"/>
              <w:rPr>
                <w:bCs/>
                <w:sz w:val="14"/>
                <w:szCs w:val="14"/>
              </w:rPr>
            </w:pPr>
            <w:r w:rsidRPr="0040513D">
              <w:rPr>
                <w:bCs/>
                <w:sz w:val="14"/>
                <w:szCs w:val="14"/>
              </w:rPr>
              <w:t>1=pakollinen</w:t>
            </w:r>
          </w:p>
          <w:p w14:paraId="504AF30C" w14:textId="77777777" w:rsidR="003A76A0" w:rsidRPr="0040513D" w:rsidRDefault="003A76A0" w:rsidP="002F2B35">
            <w:pPr>
              <w:pStyle w:val="Taulukko-otsikkorivi"/>
              <w:rPr>
                <w:bCs/>
                <w:sz w:val="14"/>
                <w:szCs w:val="14"/>
              </w:rPr>
            </w:pPr>
            <w:r w:rsidRPr="0040513D">
              <w:rPr>
                <w:bCs/>
                <w:sz w:val="14"/>
                <w:szCs w:val="14"/>
              </w:rPr>
              <w:t>2=tärkeä</w:t>
            </w:r>
          </w:p>
          <w:p w14:paraId="665AF810" w14:textId="77777777" w:rsidR="003A76A0" w:rsidRPr="0040513D" w:rsidRDefault="003A76A0" w:rsidP="002F2B35">
            <w:pPr>
              <w:pStyle w:val="Taulukko-otsikkorivi"/>
              <w:rPr>
                <w:bCs/>
              </w:rPr>
            </w:pPr>
            <w:r w:rsidRPr="0040513D">
              <w:rPr>
                <w:bCs/>
                <w:sz w:val="14"/>
                <w:szCs w:val="14"/>
              </w:rPr>
              <w:t>3=hyödyllinen</w:t>
            </w:r>
          </w:p>
        </w:tc>
      </w:tr>
      <w:tr w:rsidR="003A76A0" w:rsidRPr="0040513D" w14:paraId="16F95171" w14:textId="77777777" w:rsidTr="002F2B35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6B10" w14:textId="77777777" w:rsidR="003A76A0" w:rsidRPr="0040513D" w:rsidRDefault="003A76A0" w:rsidP="002F2B35">
            <w:pPr>
              <w:pStyle w:val="Taulukkoteksti"/>
            </w:pPr>
            <w:r w:rsidRPr="0040513D">
              <w:t>TV_1</w:t>
            </w:r>
          </w:p>
        </w:tc>
        <w:tc>
          <w:tcPr>
            <w:tcW w:w="3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2300" w14:textId="77777777" w:rsidR="003A76A0" w:rsidRPr="0040513D" w:rsidRDefault="003A76A0" w:rsidP="002F2B35">
            <w:pPr>
              <w:pStyle w:val="Taulukkoteksti"/>
            </w:pPr>
            <w:r w:rsidRPr="0040513D">
              <w:t>Potilas pystyy kirjautumaan sovellukseen käyttäjätunnuksella ja salasanalla</w:t>
            </w:r>
          </w:p>
        </w:tc>
        <w:tc>
          <w:tcPr>
            <w:tcW w:w="2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76D8" w14:textId="207D9C2F" w:rsidR="003A76A0" w:rsidRPr="0040513D" w:rsidRDefault="003A76A0" w:rsidP="002F2B35">
            <w:pPr>
              <w:pStyle w:val="Taulukkoteksti"/>
            </w:pPr>
            <w:r w:rsidRPr="0040513D">
              <w:t>Tietoturva [4]</w:t>
            </w:r>
          </w:p>
        </w:tc>
        <w:tc>
          <w:tcPr>
            <w:tcW w:w="1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0E6A8" w14:textId="77777777" w:rsidR="003A76A0" w:rsidRPr="0040513D" w:rsidRDefault="003A76A0" w:rsidP="002F2B35">
            <w:pPr>
              <w:pStyle w:val="Taulukkoteksti"/>
            </w:pPr>
            <w:r w:rsidRPr="0040513D">
              <w:t>-</w:t>
            </w:r>
          </w:p>
        </w:tc>
        <w:tc>
          <w:tcPr>
            <w:tcW w:w="1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78A0" w14:textId="77777777" w:rsidR="003A76A0" w:rsidRPr="0040513D" w:rsidRDefault="003A76A0" w:rsidP="002F2B35">
            <w:pPr>
              <w:pStyle w:val="Taulukkoteksti"/>
            </w:pPr>
            <w:r w:rsidRPr="0040513D">
              <w:t>1</w:t>
            </w:r>
          </w:p>
        </w:tc>
      </w:tr>
      <w:tr w:rsidR="003A76A0" w:rsidRPr="0040513D" w14:paraId="4DD4DCE4" w14:textId="77777777" w:rsidTr="002F2B35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222E" w14:textId="77777777" w:rsidR="003A76A0" w:rsidRPr="0040513D" w:rsidRDefault="003A76A0" w:rsidP="002F2B35">
            <w:pPr>
              <w:pStyle w:val="Taulukkoteksti"/>
            </w:pPr>
            <w:r w:rsidRPr="0040513D">
              <w:t>TV_2</w:t>
            </w:r>
          </w:p>
        </w:tc>
        <w:tc>
          <w:tcPr>
            <w:tcW w:w="3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3F83" w14:textId="77777777" w:rsidR="003A76A0" w:rsidRPr="0040513D" w:rsidRDefault="003A76A0" w:rsidP="002F2B35">
            <w:pPr>
              <w:pStyle w:val="Taulukkoteksti"/>
            </w:pPr>
            <w:r w:rsidRPr="0040513D">
              <w:t>Potilas voi ilmoittautua vastaanotolle sovelluksessa</w:t>
            </w:r>
          </w:p>
        </w:tc>
        <w:tc>
          <w:tcPr>
            <w:tcW w:w="2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67B9" w14:textId="77777777" w:rsidR="003A76A0" w:rsidRPr="0040513D" w:rsidRDefault="003A76A0" w:rsidP="002F2B35">
            <w:pPr>
              <w:pStyle w:val="Taulukkoteksti"/>
            </w:pPr>
            <w:r w:rsidRPr="0040513D">
              <w:t>Toiminnan tehostaminen [3]</w:t>
            </w:r>
          </w:p>
        </w:tc>
        <w:tc>
          <w:tcPr>
            <w:tcW w:w="1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E399" w14:textId="77777777" w:rsidR="003A76A0" w:rsidRPr="0040513D" w:rsidRDefault="003A76A0" w:rsidP="002F2B35">
            <w:pPr>
              <w:pStyle w:val="Taulukkoteksti"/>
            </w:pPr>
            <w:r w:rsidRPr="0040513D">
              <w:t>TV_5</w:t>
            </w:r>
          </w:p>
        </w:tc>
        <w:tc>
          <w:tcPr>
            <w:tcW w:w="1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31AF" w14:textId="77777777" w:rsidR="003A76A0" w:rsidRPr="0040513D" w:rsidRDefault="003A76A0" w:rsidP="002F2B35">
            <w:pPr>
              <w:pStyle w:val="Taulukkoteksti"/>
            </w:pPr>
            <w:r w:rsidRPr="0040513D">
              <w:t>2</w:t>
            </w:r>
          </w:p>
        </w:tc>
      </w:tr>
      <w:tr w:rsidR="003A76A0" w:rsidRPr="0040513D" w14:paraId="38D42B7C" w14:textId="77777777" w:rsidTr="002F2B35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FA41" w14:textId="77777777" w:rsidR="003A76A0" w:rsidRPr="0040513D" w:rsidRDefault="003A76A0" w:rsidP="002F2B35">
            <w:pPr>
              <w:pStyle w:val="Taulukkoteksti"/>
            </w:pPr>
            <w:r w:rsidRPr="0040513D">
              <w:t>TV_4</w:t>
            </w:r>
          </w:p>
        </w:tc>
        <w:tc>
          <w:tcPr>
            <w:tcW w:w="3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913D" w14:textId="77777777" w:rsidR="003A76A0" w:rsidRPr="0040513D" w:rsidRDefault="003A76A0" w:rsidP="002F2B35">
            <w:pPr>
              <w:pStyle w:val="Taulukkoteksti"/>
            </w:pPr>
            <w:r w:rsidRPr="0040513D">
              <w:t>Potilas näkee sovelluksesta viimeisen 3kk:n sykevälivaihteluhistoriansa graafina.</w:t>
            </w:r>
          </w:p>
        </w:tc>
        <w:tc>
          <w:tcPr>
            <w:tcW w:w="2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B449" w14:textId="0DDD7E42" w:rsidR="003A76A0" w:rsidRPr="0040513D" w:rsidRDefault="003A76A0" w:rsidP="002F2B35">
            <w:pPr>
              <w:pStyle w:val="Taulukkoteksti"/>
            </w:pPr>
            <w:r w:rsidRPr="0040513D">
              <w:t>Tiedon saatavuus [1]</w:t>
            </w:r>
          </w:p>
        </w:tc>
        <w:tc>
          <w:tcPr>
            <w:tcW w:w="1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60A3" w14:textId="685BDDAE" w:rsidR="003A76A0" w:rsidRPr="0040513D" w:rsidRDefault="003A76A0" w:rsidP="002F2B35">
            <w:pPr>
              <w:pStyle w:val="Taulukkoteksti"/>
            </w:pPr>
            <w:r w:rsidRPr="0040513D">
              <w:t>TV_</w:t>
            </w:r>
            <w:r w:rsidR="00BD2917">
              <w:t>7</w:t>
            </w:r>
          </w:p>
        </w:tc>
        <w:tc>
          <w:tcPr>
            <w:tcW w:w="1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1A77" w14:textId="77777777" w:rsidR="003A76A0" w:rsidRPr="0040513D" w:rsidRDefault="003A76A0" w:rsidP="002F2B35">
            <w:pPr>
              <w:pStyle w:val="Taulukkoteksti"/>
            </w:pPr>
            <w:r w:rsidRPr="0040513D">
              <w:t>2</w:t>
            </w:r>
          </w:p>
        </w:tc>
      </w:tr>
      <w:tr w:rsidR="003A76A0" w:rsidRPr="0040513D" w14:paraId="5C4DA25D" w14:textId="77777777" w:rsidTr="002F2B35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0F3C" w14:textId="77777777" w:rsidR="003A76A0" w:rsidRPr="0040513D" w:rsidRDefault="003A76A0" w:rsidP="002F2B35">
            <w:pPr>
              <w:pStyle w:val="Taulukkoteksti"/>
            </w:pPr>
            <w:r w:rsidRPr="0040513D">
              <w:t>TV_5</w:t>
            </w:r>
          </w:p>
        </w:tc>
        <w:tc>
          <w:tcPr>
            <w:tcW w:w="3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64CCE" w14:textId="77777777" w:rsidR="003A76A0" w:rsidRPr="0040513D" w:rsidRDefault="003A76A0" w:rsidP="002F2B35">
            <w:pPr>
              <w:pStyle w:val="Taulukkoteksti"/>
            </w:pPr>
            <w:r w:rsidRPr="0040513D">
              <w:t>Ammattilainen voi tehdä ajanvarauksen potilaalle.</w:t>
            </w:r>
          </w:p>
        </w:tc>
        <w:tc>
          <w:tcPr>
            <w:tcW w:w="2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7D24" w14:textId="77777777" w:rsidR="003A76A0" w:rsidRPr="0040513D" w:rsidRDefault="003A76A0" w:rsidP="002F2B35">
            <w:pPr>
              <w:pStyle w:val="Taulukkoteksti"/>
            </w:pPr>
            <w:r w:rsidRPr="0040513D">
              <w:t>Eri asiakkaiden huomiointi [3]</w:t>
            </w:r>
          </w:p>
        </w:tc>
        <w:tc>
          <w:tcPr>
            <w:tcW w:w="1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67CC2" w14:textId="77777777" w:rsidR="003A76A0" w:rsidRPr="0040513D" w:rsidRDefault="003A76A0" w:rsidP="002F2B35">
            <w:pPr>
              <w:pStyle w:val="Taulukkoteksti"/>
            </w:pPr>
            <w:r w:rsidRPr="0040513D">
              <w:t>TV_2</w:t>
            </w:r>
          </w:p>
        </w:tc>
        <w:tc>
          <w:tcPr>
            <w:tcW w:w="1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FE89" w14:textId="77777777" w:rsidR="003A76A0" w:rsidRPr="0040513D" w:rsidRDefault="003A76A0" w:rsidP="002F2B35">
            <w:pPr>
              <w:pStyle w:val="Taulukkoteksti"/>
            </w:pPr>
            <w:r w:rsidRPr="0040513D">
              <w:t>3</w:t>
            </w:r>
          </w:p>
        </w:tc>
      </w:tr>
      <w:tr w:rsidR="003A76A0" w:rsidRPr="0040513D" w14:paraId="03F69BAC" w14:textId="77777777" w:rsidTr="002F2B35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A666" w14:textId="77777777" w:rsidR="003A76A0" w:rsidRPr="0040513D" w:rsidRDefault="003A76A0" w:rsidP="002F2B35">
            <w:pPr>
              <w:pStyle w:val="Taulukkoteksti"/>
            </w:pPr>
            <w:r w:rsidRPr="0040513D">
              <w:t>TV_6</w:t>
            </w:r>
          </w:p>
        </w:tc>
        <w:tc>
          <w:tcPr>
            <w:tcW w:w="3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5E04" w14:textId="77777777" w:rsidR="003A76A0" w:rsidRPr="0040513D" w:rsidRDefault="003A76A0" w:rsidP="002F2B35">
            <w:pPr>
              <w:pStyle w:val="Taulukkoteksti"/>
            </w:pPr>
            <w:r w:rsidRPr="0040513D">
              <w:t xml:space="preserve">Hoitojaksolle voidaan antaa suunniteltu </w:t>
            </w:r>
            <w:r w:rsidRPr="0040513D">
              <w:lastRenderedPageBreak/>
              <w:t>tai oletettu pituus etukäteen</w:t>
            </w:r>
          </w:p>
        </w:tc>
        <w:tc>
          <w:tcPr>
            <w:tcW w:w="2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7374" w14:textId="77777777" w:rsidR="003A76A0" w:rsidRPr="0040513D" w:rsidRDefault="003A76A0" w:rsidP="002F2B35">
            <w:pPr>
              <w:pStyle w:val="Taulukkoteksti"/>
            </w:pPr>
            <w:r w:rsidRPr="0040513D">
              <w:lastRenderedPageBreak/>
              <w:t>Ennakointi [4]</w:t>
            </w:r>
          </w:p>
        </w:tc>
        <w:tc>
          <w:tcPr>
            <w:tcW w:w="1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053A" w14:textId="241D248F" w:rsidR="003A76A0" w:rsidRPr="0040513D" w:rsidRDefault="003A76A0" w:rsidP="002F2B35">
            <w:pPr>
              <w:pStyle w:val="Taulukkoteksti"/>
            </w:pPr>
            <w:r w:rsidRPr="0040513D">
              <w:t>TV_</w:t>
            </w:r>
            <w:r w:rsidR="00BD2917">
              <w:t>8</w:t>
            </w:r>
            <w:r w:rsidRPr="0040513D">
              <w:t>, TV_</w:t>
            </w:r>
            <w:r w:rsidR="00BD2917">
              <w:t>9</w:t>
            </w:r>
          </w:p>
        </w:tc>
        <w:tc>
          <w:tcPr>
            <w:tcW w:w="1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64FB" w14:textId="77777777" w:rsidR="003A76A0" w:rsidRPr="0040513D" w:rsidRDefault="003A76A0" w:rsidP="002F2B35">
            <w:pPr>
              <w:pStyle w:val="Taulukkoteksti"/>
            </w:pPr>
            <w:r w:rsidRPr="0040513D">
              <w:t>3</w:t>
            </w:r>
          </w:p>
        </w:tc>
      </w:tr>
    </w:tbl>
    <w:p w14:paraId="06788606" w14:textId="35D3C1DB" w:rsidR="003A76A0" w:rsidRPr="0040513D" w:rsidRDefault="003A76A0" w:rsidP="003A76A0">
      <w:pPr>
        <w:pStyle w:val="Heading1"/>
      </w:pPr>
      <w:bookmarkStart w:id="17" w:name="_Toc185239367"/>
      <w:bookmarkStart w:id="18" w:name="_Toc187744669"/>
      <w:r w:rsidRPr="0040513D">
        <w:t>Ei-toiminnalliset vaatimukset</w:t>
      </w:r>
      <w:bookmarkEnd w:id="17"/>
      <w:bookmarkEnd w:id="18"/>
      <w:r w:rsidRPr="0040513D">
        <w:t xml:space="preserve"> </w:t>
      </w:r>
    </w:p>
    <w:p w14:paraId="58BA4722" w14:textId="17C0CF12" w:rsidR="003A76A0" w:rsidRDefault="003A76A0" w:rsidP="003A76A0">
      <w:r w:rsidRPr="17E0736D">
        <w:t>Kuvaa järjestelmän laitteistoon liittyvät ei-toiminnalliset vaatimukset, jotka</w:t>
      </w:r>
      <w:r w:rsidRPr="0040513D">
        <w:t xml:space="preserve"> määrittelevät rajoitukset ja reunaehdot toiminnallisille vaatimuksille. </w:t>
      </w:r>
      <w:r w:rsidRPr="16D1FA67">
        <w:t>Tarvittaessa voi myös käyttää liitteitä.</w:t>
      </w:r>
    </w:p>
    <w:p w14:paraId="7D47C199" w14:textId="2D7BF185" w:rsidR="003A76A0" w:rsidRDefault="003A76A0" w:rsidP="003D4E38">
      <w:pPr>
        <w:pStyle w:val="Heading2"/>
        <w:rPr>
          <w:sz w:val="18"/>
          <w:szCs w:val="18"/>
        </w:rPr>
      </w:pPr>
      <w:bookmarkStart w:id="19" w:name="_Toc187744670"/>
      <w:r>
        <w:t>Sykeanturit</w:t>
      </w:r>
      <w:bookmarkEnd w:id="19"/>
    </w:p>
    <w:p w14:paraId="44DB0ED5" w14:textId="7142C094" w:rsidR="003A76A0" w:rsidRDefault="003A76A0" w:rsidP="003A76A0">
      <w:r w:rsidRPr="777C0984">
        <w:t>Kuvatkaa tänne sovelluksessa käytettävät sykeanturit.</w:t>
      </w:r>
    </w:p>
    <w:p w14:paraId="22D4CBC9" w14:textId="57FBB307" w:rsidR="003A76A0" w:rsidRDefault="003A76A0" w:rsidP="003D4E38">
      <w:pPr>
        <w:pStyle w:val="Heading2"/>
      </w:pPr>
      <w:bookmarkStart w:id="20" w:name="_Toc187744671"/>
      <w:r>
        <w:t>Data</w:t>
      </w:r>
      <w:bookmarkEnd w:id="20"/>
    </w:p>
    <w:p w14:paraId="589A9FA8" w14:textId="28E2DE89" w:rsidR="003A76A0" w:rsidRDefault="003A76A0" w:rsidP="003A76A0">
      <w:r w:rsidRPr="3573D7AE">
        <w:t>Kuvatkaa tänne sovelluksessa käytetty data, mm. mitä sykevälivaihtelusta saatavia parametrejä käytetään.</w:t>
      </w:r>
    </w:p>
    <w:p w14:paraId="3EEBCE5E" w14:textId="2DA64215" w:rsidR="003A76A0" w:rsidRDefault="003A76A0" w:rsidP="003D4E38">
      <w:pPr>
        <w:pStyle w:val="Heading2"/>
        <w:rPr>
          <w:sz w:val="18"/>
          <w:szCs w:val="18"/>
        </w:rPr>
      </w:pPr>
      <w:bookmarkStart w:id="21" w:name="_Toc187744672"/>
      <w:r>
        <w:t>Rajapinnat ja liitynnät muihin sovelluksiin</w:t>
      </w:r>
      <w:bookmarkEnd w:id="21"/>
    </w:p>
    <w:p w14:paraId="7758B9EC" w14:textId="094163A2" w:rsidR="003A76A0" w:rsidRDefault="003A76A0" w:rsidP="003A76A0">
      <w:r w:rsidRPr="457D549E">
        <w:t>Kuvatkaa tänne erityisesti Kubios</w:t>
      </w:r>
      <w:r w:rsidR="009D6EFC">
        <w:t>C</w:t>
      </w:r>
      <w:r w:rsidRPr="457D549E">
        <w:t xml:space="preserve">loud sovellus ja mitä </w:t>
      </w:r>
      <w:proofErr w:type="spellStart"/>
      <w:r w:rsidRPr="457D549E">
        <w:t>RESTapi</w:t>
      </w:r>
      <w:proofErr w:type="spellEnd"/>
      <w:r w:rsidRPr="457D549E">
        <w:t xml:space="preserve"> rajapinnan kutsuja käytetään.</w:t>
      </w:r>
    </w:p>
    <w:p w14:paraId="21E18168" w14:textId="6CE2E3B2" w:rsidR="003A76A0" w:rsidRDefault="003A76A0" w:rsidP="003D4E38">
      <w:pPr>
        <w:pStyle w:val="Heading2"/>
      </w:pPr>
      <w:bookmarkStart w:id="22" w:name="_Toc187744673"/>
      <w:r>
        <w:t>Yleiset rajoitukset ja reunaehdot</w:t>
      </w:r>
      <w:bookmarkEnd w:id="22"/>
    </w:p>
    <w:p w14:paraId="3F67D59F" w14:textId="69A5F4C8" w:rsidR="003A76A0" w:rsidRDefault="003A76A0" w:rsidP="009D6EFC">
      <w:r w:rsidRPr="17E0736D">
        <w:t xml:space="preserve">Tässä luvussa tulee esitellä </w:t>
      </w:r>
      <w:r w:rsidRPr="6B812F44">
        <w:t xml:space="preserve">muut </w:t>
      </w:r>
      <w:r w:rsidRPr="17E0736D">
        <w:t xml:space="preserve">yleiset rajoitukset ja reunaehdot, jotka voivat liittyä esimerkiksi seuraaviin asioihin: </w:t>
      </w:r>
      <w:r w:rsidRPr="001107BC">
        <w:t xml:space="preserve">tietoturva ja tietosuoja, skaalautuvuus, suorituskyky ja vasteaika, käyttökielet ja lokalisoitavuus, suoritusympäristö, toteutustekniikat ja -kielet sekä standardienmukaisuus, käytettävyys, </w:t>
      </w:r>
      <w:proofErr w:type="spellStart"/>
      <w:r w:rsidRPr="001107BC">
        <w:t>responsiivisuus</w:t>
      </w:r>
      <w:proofErr w:type="spellEnd"/>
      <w:r w:rsidRPr="001107BC">
        <w:t>, dokumentaatio, oikeudet toteutukseen ja toteutuksen muokattavuus ja saavutettavuus.</w:t>
      </w:r>
      <w:r w:rsidRPr="17E0736D">
        <w:t xml:space="preserve"> Nämä vaatimukset sovellukseen liittyen voidaan kuvata hyödyntäen alla olevaa taulukkoa </w:t>
      </w:r>
      <w:r w:rsidR="009D6EFC">
        <w:t>3</w:t>
      </w:r>
      <w:r w:rsidRPr="17E0736D">
        <w:t xml:space="preserve">. </w:t>
      </w:r>
      <w:r>
        <w:br w:type="page"/>
      </w:r>
    </w:p>
    <w:p w14:paraId="00B5B4BC" w14:textId="77777777" w:rsidR="003A76A0" w:rsidRDefault="003A76A0" w:rsidP="0090508D">
      <w:pPr>
        <w:pStyle w:val="Caption"/>
      </w:pPr>
      <w:r>
        <w:lastRenderedPageBreak/>
        <w:t xml:space="preserve">Taulukko </w:t>
      </w:r>
      <w:r>
        <w:fldChar w:fldCharType="begin"/>
      </w:r>
      <w:r>
        <w:instrText>SEQ Taulukko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Ei-toiminnalliset vaatimukset</w:t>
      </w:r>
    </w:p>
    <w:tbl>
      <w:tblPr>
        <w:tblW w:w="92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99"/>
        <w:gridCol w:w="3402"/>
        <w:gridCol w:w="2410"/>
        <w:gridCol w:w="1417"/>
        <w:gridCol w:w="1276"/>
      </w:tblGrid>
      <w:tr w:rsidR="003A76A0" w:rsidRPr="0040513D" w14:paraId="639DBEB7" w14:textId="77777777" w:rsidTr="00471C61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4891" w14:textId="77777777" w:rsidR="003A76A0" w:rsidRPr="0040513D" w:rsidRDefault="003A76A0" w:rsidP="00471C61">
            <w:pPr>
              <w:pStyle w:val="Taulukko-otsikkorivi"/>
            </w:pPr>
            <w:r w:rsidRPr="0040513D">
              <w:t>ID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CC54" w14:textId="77777777" w:rsidR="003A76A0" w:rsidRPr="0040513D" w:rsidRDefault="003A76A0" w:rsidP="00471C61">
            <w:pPr>
              <w:pStyle w:val="Taulukko-otsikkorivi"/>
            </w:pPr>
            <w:r w:rsidRPr="0040513D">
              <w:t>Vaatimuksen kuvaus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75CE" w14:textId="77777777" w:rsidR="003A76A0" w:rsidRPr="0040513D" w:rsidRDefault="003A76A0" w:rsidP="00471C61">
            <w:pPr>
              <w:pStyle w:val="Taulukko-otsikkorivi"/>
            </w:pPr>
            <w:r w:rsidRPr="0040513D">
              <w:t>Perustelu ja lähde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17A9" w14:textId="77777777" w:rsidR="003A76A0" w:rsidRPr="0040513D" w:rsidRDefault="003A76A0" w:rsidP="00471C61">
            <w:pPr>
              <w:pStyle w:val="Taulukko-otsikkorivi"/>
            </w:pPr>
            <w:r w:rsidRPr="0040513D">
              <w:t>Riippuu vaatimuksesta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6E3C" w14:textId="77777777" w:rsidR="003A76A0" w:rsidRPr="0040513D" w:rsidRDefault="003A76A0" w:rsidP="00471C61">
            <w:pPr>
              <w:pStyle w:val="Taulukko-otsikkorivi"/>
            </w:pPr>
            <w:r w:rsidRPr="0040513D">
              <w:t>Tärkeys</w:t>
            </w:r>
          </w:p>
          <w:p w14:paraId="2F47C459" w14:textId="77777777" w:rsidR="003A76A0" w:rsidRPr="0040513D" w:rsidRDefault="003A76A0" w:rsidP="00471C61">
            <w:pPr>
              <w:pStyle w:val="Taulukko-otsikkorivi"/>
              <w:rPr>
                <w:bCs/>
                <w:sz w:val="14"/>
                <w:szCs w:val="14"/>
              </w:rPr>
            </w:pPr>
            <w:r w:rsidRPr="0040513D">
              <w:rPr>
                <w:bCs/>
                <w:sz w:val="14"/>
                <w:szCs w:val="14"/>
              </w:rPr>
              <w:t>1=pakollinen</w:t>
            </w:r>
          </w:p>
          <w:p w14:paraId="6F4447EC" w14:textId="77777777" w:rsidR="003A76A0" w:rsidRPr="0040513D" w:rsidRDefault="003A76A0" w:rsidP="00471C61">
            <w:pPr>
              <w:pStyle w:val="Taulukko-otsikkorivi"/>
              <w:rPr>
                <w:bCs/>
                <w:sz w:val="14"/>
                <w:szCs w:val="14"/>
              </w:rPr>
            </w:pPr>
            <w:r w:rsidRPr="0040513D">
              <w:rPr>
                <w:bCs/>
                <w:sz w:val="14"/>
                <w:szCs w:val="14"/>
              </w:rPr>
              <w:t>2=tärkeä</w:t>
            </w:r>
          </w:p>
          <w:p w14:paraId="29880E6A" w14:textId="77777777" w:rsidR="003A76A0" w:rsidRPr="0040513D" w:rsidRDefault="003A76A0" w:rsidP="00471C61">
            <w:pPr>
              <w:pStyle w:val="Taulukko-otsikkorivi"/>
            </w:pPr>
            <w:r w:rsidRPr="0040513D">
              <w:rPr>
                <w:bCs/>
                <w:sz w:val="14"/>
                <w:szCs w:val="14"/>
              </w:rPr>
              <w:t>3=hyödyllinen</w:t>
            </w:r>
          </w:p>
        </w:tc>
      </w:tr>
      <w:tr w:rsidR="003A76A0" w:rsidRPr="0040513D" w14:paraId="5E253A78" w14:textId="77777777" w:rsidTr="00471C61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53E3" w14:textId="77777777" w:rsidR="003A76A0" w:rsidRPr="0040513D" w:rsidRDefault="003A76A0" w:rsidP="00471C61">
            <w:pPr>
              <w:pStyle w:val="Taulukkoteksti"/>
            </w:pPr>
            <w:r w:rsidRPr="0040513D">
              <w:t>ETV_1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10A66" w14:textId="77777777" w:rsidR="003A76A0" w:rsidRPr="0040513D" w:rsidRDefault="003A76A0" w:rsidP="00471C61">
            <w:pPr>
              <w:pStyle w:val="Taulukkoteksti"/>
            </w:pPr>
            <w:r w:rsidRPr="0040513D">
              <w:t>Järjestelmä käyttää kellonajoissa 24 tunnin kellon esitysmuotoa (</w:t>
            </w:r>
            <w:proofErr w:type="spellStart"/>
            <w:r w:rsidRPr="0040513D">
              <w:t>hh:</w:t>
            </w:r>
            <w:proofErr w:type="gramStart"/>
            <w:r w:rsidRPr="0040513D">
              <w:t>mm:ss</w:t>
            </w:r>
            <w:proofErr w:type="gramEnd"/>
            <w:r w:rsidRPr="0040513D">
              <w:t>:ms</w:t>
            </w:r>
            <w:proofErr w:type="spellEnd"/>
            <w:r w:rsidRPr="0040513D">
              <w:t xml:space="preserve">).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CA37" w14:textId="77777777" w:rsidR="003A76A0" w:rsidRPr="0040513D" w:rsidRDefault="003A76A0" w:rsidP="00471C61">
            <w:pPr>
              <w:pStyle w:val="Taulukkoteksti"/>
            </w:pPr>
            <w:r w:rsidRPr="0040513D">
              <w:t>Tyypillinen tapa esittää aikaa [5]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6DAE" w14:textId="77777777" w:rsidR="003A76A0" w:rsidRPr="0040513D" w:rsidRDefault="003A76A0" w:rsidP="00471C61">
            <w:pPr>
              <w:pStyle w:val="Taulukkoteksti"/>
            </w:pPr>
            <w:r w:rsidRPr="0040513D">
              <w:t>-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93E9" w14:textId="77777777" w:rsidR="003A76A0" w:rsidRPr="0040513D" w:rsidRDefault="003A76A0" w:rsidP="00471C61">
            <w:pPr>
              <w:pStyle w:val="Taulukkoteksti"/>
            </w:pPr>
            <w:r w:rsidRPr="0040513D">
              <w:t>1</w:t>
            </w:r>
          </w:p>
        </w:tc>
      </w:tr>
      <w:tr w:rsidR="003A76A0" w:rsidRPr="0040513D" w14:paraId="68D1693A" w14:textId="77777777" w:rsidTr="00471C61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EBED" w14:textId="77777777" w:rsidR="003A76A0" w:rsidRPr="0040513D" w:rsidRDefault="003A76A0" w:rsidP="00471C61">
            <w:pPr>
              <w:pStyle w:val="Taulukkoteksti"/>
            </w:pPr>
            <w:r w:rsidRPr="0040513D">
              <w:t>ETV_2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7D73D" w14:textId="77777777" w:rsidR="003A76A0" w:rsidRPr="0040513D" w:rsidRDefault="003A76A0" w:rsidP="00471C61">
            <w:pPr>
              <w:pStyle w:val="Taulukkoteksti"/>
            </w:pPr>
            <w:r w:rsidRPr="0040513D">
              <w:t>Sovelluksen validointitestissä (SUS) tuloksen tulee olla vähintään 75 pistettä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0777" w14:textId="77777777" w:rsidR="003A76A0" w:rsidRPr="0040513D" w:rsidRDefault="003A76A0" w:rsidP="00471C61">
            <w:pPr>
              <w:pStyle w:val="Taulukkoteksti"/>
            </w:pPr>
            <w:r w:rsidRPr="0040513D">
              <w:t>Käytettävyys [1]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44EE" w14:textId="77777777" w:rsidR="003A76A0" w:rsidRPr="0040513D" w:rsidRDefault="003A76A0" w:rsidP="00471C61">
            <w:pPr>
              <w:pStyle w:val="Taulukkoteksti"/>
            </w:pPr>
            <w:r w:rsidRPr="0040513D">
              <w:t>-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375" w14:textId="77777777" w:rsidR="003A76A0" w:rsidRPr="0040513D" w:rsidRDefault="003A76A0" w:rsidP="00471C61">
            <w:pPr>
              <w:pStyle w:val="Taulukkoteksti"/>
            </w:pPr>
            <w:r w:rsidRPr="0040513D">
              <w:t>1</w:t>
            </w:r>
          </w:p>
        </w:tc>
      </w:tr>
      <w:tr w:rsidR="003A76A0" w:rsidRPr="0040513D" w14:paraId="4129A57E" w14:textId="77777777" w:rsidTr="00471C61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BB4C" w14:textId="77777777" w:rsidR="003A76A0" w:rsidRPr="0040513D" w:rsidRDefault="003A76A0" w:rsidP="00471C61">
            <w:pPr>
              <w:pStyle w:val="Taulukkoteksti"/>
            </w:pPr>
            <w:r w:rsidRPr="0040513D">
              <w:t>ETV_3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3BA8" w14:textId="77777777" w:rsidR="003A76A0" w:rsidRPr="0040513D" w:rsidRDefault="003A76A0" w:rsidP="00471C61">
            <w:pPr>
              <w:pStyle w:val="Taulukkoteksti"/>
            </w:pPr>
            <w:r w:rsidRPr="0040513D">
              <w:t>Sovelluksen tulee olla suomenkielinen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8F32" w14:textId="77777777" w:rsidR="003A76A0" w:rsidRPr="0040513D" w:rsidRDefault="003A76A0" w:rsidP="00471C61">
            <w:pPr>
              <w:pStyle w:val="Taulukkoteksti"/>
            </w:pPr>
            <w:r w:rsidRPr="0040513D">
              <w:t>Kohderyhmä [21]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51FA" w14:textId="77777777" w:rsidR="003A76A0" w:rsidRPr="0040513D" w:rsidRDefault="003A76A0" w:rsidP="00471C61">
            <w:pPr>
              <w:pStyle w:val="Taulukkoteksti"/>
            </w:pPr>
            <w:r w:rsidRPr="0040513D">
              <w:t>-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8B02" w14:textId="77777777" w:rsidR="003A76A0" w:rsidRPr="0040513D" w:rsidRDefault="003A76A0" w:rsidP="00471C61">
            <w:pPr>
              <w:pStyle w:val="Taulukkoteksti"/>
            </w:pPr>
            <w:r w:rsidRPr="0040513D">
              <w:t>1</w:t>
            </w:r>
          </w:p>
        </w:tc>
      </w:tr>
      <w:tr w:rsidR="003A76A0" w:rsidRPr="0040513D" w14:paraId="74AA4340" w14:textId="77777777" w:rsidTr="00471C61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9D79" w14:textId="77777777" w:rsidR="003A76A0" w:rsidRPr="0040513D" w:rsidRDefault="003A76A0" w:rsidP="00471C61">
            <w:pPr>
              <w:pStyle w:val="Taulukkoteksti"/>
            </w:pPr>
            <w:r w:rsidRPr="0040513D">
              <w:t>ETV_4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2ED5" w14:textId="77777777" w:rsidR="003A76A0" w:rsidRPr="0040513D" w:rsidRDefault="003A76A0" w:rsidP="00471C61">
            <w:pPr>
              <w:pStyle w:val="Taulukkoteksti"/>
            </w:pPr>
            <w:r w:rsidRPr="0040513D">
              <w:t>Potilaalla ja ammattilaisella tulee olla käyttöohje sovellukselle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6F3A" w14:textId="77777777" w:rsidR="003A76A0" w:rsidRPr="0040513D" w:rsidRDefault="003A76A0" w:rsidP="00471C61">
            <w:pPr>
              <w:pStyle w:val="Taulukkoteksti"/>
            </w:pPr>
            <w:r w:rsidRPr="0040513D">
              <w:t>Käytettävyys [1]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F9B6" w14:textId="77777777" w:rsidR="003A76A0" w:rsidRPr="0040513D" w:rsidRDefault="003A76A0" w:rsidP="00471C61">
            <w:pPr>
              <w:pStyle w:val="Taulukkoteksti"/>
            </w:pPr>
            <w:r w:rsidRPr="0040513D">
              <w:t>-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7556" w14:textId="77777777" w:rsidR="003A76A0" w:rsidRPr="0040513D" w:rsidRDefault="003A76A0" w:rsidP="00471C61">
            <w:pPr>
              <w:pStyle w:val="Taulukkoteksti"/>
            </w:pPr>
            <w:r w:rsidRPr="0040513D">
              <w:t>2</w:t>
            </w:r>
          </w:p>
        </w:tc>
      </w:tr>
      <w:tr w:rsidR="003A76A0" w:rsidRPr="0040513D" w14:paraId="1305CA53" w14:textId="77777777" w:rsidTr="00471C61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D461" w14:textId="77777777" w:rsidR="003A76A0" w:rsidRPr="0040513D" w:rsidRDefault="003A76A0" w:rsidP="00471C61">
            <w:pPr>
              <w:pStyle w:val="Taulukkoteksti"/>
            </w:pPr>
            <w:r w:rsidRPr="0040513D">
              <w:t>ETV_5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56E5" w14:textId="77777777" w:rsidR="003A76A0" w:rsidRPr="0040513D" w:rsidRDefault="003A76A0" w:rsidP="00471C61">
            <w:pPr>
              <w:pStyle w:val="Taulukkoteksti"/>
            </w:pPr>
            <w:r w:rsidRPr="0040513D">
              <w:t>Sovellus mahdollistaa 100 yhtäaikaista käyttäjää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57E0" w14:textId="77777777" w:rsidR="003A76A0" w:rsidRPr="0040513D" w:rsidRDefault="003A76A0" w:rsidP="00471C61">
            <w:pPr>
              <w:pStyle w:val="Taulukkoteksti"/>
            </w:pPr>
            <w:r w:rsidRPr="0040513D">
              <w:t>Skaalautuvuus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E731" w14:textId="77777777" w:rsidR="003A76A0" w:rsidRPr="0040513D" w:rsidRDefault="003A76A0" w:rsidP="00471C61">
            <w:pPr>
              <w:pStyle w:val="Taulukkoteksti"/>
            </w:pPr>
            <w:r w:rsidRPr="0040513D">
              <w:t>-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3331" w14:textId="77777777" w:rsidR="003A76A0" w:rsidRPr="0040513D" w:rsidRDefault="003A76A0" w:rsidP="00471C61">
            <w:pPr>
              <w:pStyle w:val="Taulukkoteksti"/>
            </w:pPr>
            <w:r w:rsidRPr="0040513D">
              <w:t>3</w:t>
            </w:r>
          </w:p>
        </w:tc>
      </w:tr>
    </w:tbl>
    <w:p w14:paraId="602F9ECD" w14:textId="77777777" w:rsidR="003A76A0" w:rsidRDefault="003A76A0" w:rsidP="003A76A0">
      <w:pPr>
        <w:pStyle w:val="NoSpacing"/>
      </w:pPr>
    </w:p>
    <w:p w14:paraId="0556508D" w14:textId="6F64558F" w:rsidR="003A76A0" w:rsidRPr="0040513D" w:rsidRDefault="003A76A0" w:rsidP="003A76A0">
      <w:pPr>
        <w:pStyle w:val="Heading1"/>
        <w:spacing w:after="240"/>
      </w:pPr>
      <w:bookmarkStart w:id="23" w:name="_Toc185239368"/>
      <w:bookmarkStart w:id="24" w:name="_Toc187744674"/>
      <w:r w:rsidRPr="0040513D">
        <w:t>Käyttötapaukset</w:t>
      </w:r>
      <w:bookmarkEnd w:id="23"/>
      <w:bookmarkEnd w:id="24"/>
    </w:p>
    <w:p w14:paraId="5B5CE3DF" w14:textId="5D03FFA0" w:rsidR="003A76A0" w:rsidRPr="0040513D" w:rsidRDefault="003A76A0" w:rsidP="003D4E38">
      <w:pPr>
        <w:pStyle w:val="Heading2"/>
      </w:pPr>
      <w:bookmarkStart w:id="25" w:name="_Toc185239369"/>
      <w:bookmarkStart w:id="26" w:name="_Toc187744675"/>
      <w:r w:rsidRPr="0040513D">
        <w:t>Käyttäjäroolit</w:t>
      </w:r>
      <w:bookmarkEnd w:id="25"/>
      <w:bookmarkEnd w:id="26"/>
    </w:p>
    <w:p w14:paraId="159EDA20" w14:textId="071BD9D2" w:rsidR="003A76A0" w:rsidRDefault="003A76A0" w:rsidP="003A76A0">
      <w:r w:rsidRPr="2D0800CF">
        <w:t xml:space="preserve">Taulukossa </w:t>
      </w:r>
      <w:r>
        <w:t>4</w:t>
      </w:r>
      <w:r w:rsidRPr="2D0800CF">
        <w:t xml:space="preserve"> tulee esittää erilaiset käyttäjäroolit. Keksi sopiva nimi ja lyhenne eri käyttäjärooleille sekä kuvaa käyttäjäroolit ymmärrettävästi. Muista sisällyttää kaikki käyttäjäroolit tähän.</w:t>
      </w:r>
    </w:p>
    <w:p w14:paraId="70EB18DD" w14:textId="28F41189" w:rsidR="003A76A0" w:rsidRDefault="003A76A0" w:rsidP="0090508D">
      <w:pPr>
        <w:pStyle w:val="Caption"/>
      </w:pPr>
      <w:r w:rsidRPr="2D0800CF">
        <w:rPr>
          <w:sz w:val="18"/>
          <w:szCs w:val="18"/>
        </w:rPr>
        <w:t xml:space="preserve"> </w:t>
      </w:r>
      <w:r>
        <w:t xml:space="preserve">Taulukko </w:t>
      </w:r>
      <w:r>
        <w:fldChar w:fldCharType="begin"/>
      </w:r>
      <w:r>
        <w:instrText>SEQ Taulukko \* ARABIC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Pr="0090508D">
        <w:t>Käyttäjäroolit</w:t>
      </w:r>
    </w:p>
    <w:tbl>
      <w:tblPr>
        <w:tblW w:w="9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3915"/>
        <w:gridCol w:w="1515"/>
        <w:gridCol w:w="2083"/>
      </w:tblGrid>
      <w:tr w:rsidR="003A76A0" w:rsidRPr="0040513D" w14:paraId="67B080F6" w14:textId="77777777" w:rsidTr="00F71E0C">
        <w:trPr>
          <w:trHeight w:val="455"/>
        </w:trPr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C8C8" w14:textId="77777777" w:rsidR="003A76A0" w:rsidRPr="0040513D" w:rsidRDefault="003A76A0" w:rsidP="00471C61">
            <w:pPr>
              <w:pStyle w:val="Taulukko-otsikkorivi"/>
            </w:pPr>
            <w:r w:rsidRPr="2D0800CF">
              <w:t>Käyttäjäroolit</w:t>
            </w:r>
          </w:p>
        </w:tc>
        <w:tc>
          <w:tcPr>
            <w:tcW w:w="391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42BF" w14:textId="77777777" w:rsidR="003A76A0" w:rsidRPr="0040513D" w:rsidRDefault="003A76A0" w:rsidP="00471C61">
            <w:pPr>
              <w:pStyle w:val="Taulukko-otsikkorivi"/>
            </w:pPr>
            <w:r w:rsidRPr="2D0800CF">
              <w:t>Kuvaus</w:t>
            </w:r>
          </w:p>
        </w:tc>
        <w:tc>
          <w:tcPr>
            <w:tcW w:w="151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8C07" w14:textId="77777777" w:rsidR="003A76A0" w:rsidRDefault="003A76A0" w:rsidP="00471C61">
            <w:pPr>
              <w:pStyle w:val="Taulukko-otsikkorivi"/>
            </w:pPr>
            <w:r w:rsidRPr="2D0800CF">
              <w:t>Oikeudet</w:t>
            </w:r>
          </w:p>
        </w:tc>
        <w:tc>
          <w:tcPr>
            <w:tcW w:w="2083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BF16" w14:textId="77777777" w:rsidR="003A76A0" w:rsidRDefault="003A76A0" w:rsidP="00471C61">
            <w:pPr>
              <w:pStyle w:val="Taulukko-otsikkorivi"/>
            </w:pPr>
            <w:r w:rsidRPr="2D0800CF">
              <w:t>Käyttäjäpersoonat</w:t>
            </w:r>
          </w:p>
        </w:tc>
      </w:tr>
      <w:tr w:rsidR="003A76A0" w:rsidRPr="0040513D" w14:paraId="641B9D05" w14:textId="77777777" w:rsidTr="00F71E0C">
        <w:trPr>
          <w:trHeight w:val="455"/>
        </w:trPr>
        <w:tc>
          <w:tcPr>
            <w:tcW w:w="16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52A0" w14:textId="77777777" w:rsidR="003A76A0" w:rsidRPr="0040513D" w:rsidRDefault="003A76A0" w:rsidP="00471C61">
            <w:pPr>
              <w:pStyle w:val="Taulukkoteksti"/>
            </w:pPr>
            <w:r w:rsidRPr="2D0800CF">
              <w:t>Potilas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CE98" w14:textId="77777777" w:rsidR="003A76A0" w:rsidRPr="0040513D" w:rsidRDefault="003A76A0" w:rsidP="00471C61">
            <w:pPr>
              <w:pStyle w:val="Taulukkoteksti"/>
            </w:pP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86A79" w14:textId="77777777" w:rsidR="003A76A0" w:rsidRDefault="003A76A0" w:rsidP="00471C61">
            <w:pPr>
              <w:pStyle w:val="Taulukkoteksti"/>
            </w:pP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61DA" w14:textId="77777777" w:rsidR="003A76A0" w:rsidRDefault="003A76A0" w:rsidP="00471C61">
            <w:pPr>
              <w:pStyle w:val="Taulukkoteksti"/>
            </w:pPr>
          </w:p>
        </w:tc>
      </w:tr>
      <w:tr w:rsidR="003A76A0" w:rsidRPr="0040513D" w14:paraId="635617A1" w14:textId="77777777" w:rsidTr="00F71E0C">
        <w:trPr>
          <w:trHeight w:val="455"/>
        </w:trPr>
        <w:tc>
          <w:tcPr>
            <w:tcW w:w="16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A4D5" w14:textId="77777777" w:rsidR="003A76A0" w:rsidRPr="0040513D" w:rsidRDefault="003A76A0" w:rsidP="00471C61">
            <w:pPr>
              <w:pStyle w:val="Taulukkoteksti"/>
            </w:pPr>
            <w:r w:rsidRPr="2D0800CF">
              <w:t>Ammattilainen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34F5" w14:textId="77777777" w:rsidR="003A76A0" w:rsidRPr="0040513D" w:rsidRDefault="003A76A0" w:rsidP="00471C61">
            <w:pPr>
              <w:pStyle w:val="Taulukkoteksti"/>
            </w:pPr>
            <w:r w:rsidRPr="2D0800CF"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499B" w14:textId="77777777" w:rsidR="003A76A0" w:rsidRDefault="003A76A0" w:rsidP="00471C61">
            <w:pPr>
              <w:pStyle w:val="Taulukkoteksti"/>
            </w:pP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BEC3" w14:textId="77777777" w:rsidR="003A76A0" w:rsidRDefault="003A76A0" w:rsidP="00471C61">
            <w:pPr>
              <w:pStyle w:val="Taulukkoteksti"/>
            </w:pPr>
          </w:p>
        </w:tc>
      </w:tr>
      <w:tr w:rsidR="003A76A0" w:rsidRPr="0040513D" w14:paraId="7B23574A" w14:textId="77777777" w:rsidTr="00F71E0C">
        <w:trPr>
          <w:trHeight w:val="455"/>
        </w:trPr>
        <w:tc>
          <w:tcPr>
            <w:tcW w:w="16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5EB1" w14:textId="77777777" w:rsidR="003A76A0" w:rsidRPr="0040513D" w:rsidRDefault="003A76A0" w:rsidP="00471C61">
            <w:pPr>
              <w:pStyle w:val="Taulukkoteksti"/>
            </w:pPr>
            <w:r w:rsidRPr="2D0800CF">
              <w:t>Ylläpitäjä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E9906" w14:textId="77777777" w:rsidR="003A76A0" w:rsidRPr="0040513D" w:rsidRDefault="003A76A0" w:rsidP="00471C61">
            <w:pPr>
              <w:pStyle w:val="Taulukkoteksti"/>
            </w:pPr>
            <w:r w:rsidRPr="2D0800CF"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1443C" w14:textId="77777777" w:rsidR="003A76A0" w:rsidRDefault="003A76A0" w:rsidP="00471C61">
            <w:pPr>
              <w:pStyle w:val="Taulukkoteksti"/>
            </w:pP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8F75" w14:textId="77777777" w:rsidR="003A76A0" w:rsidRDefault="003A76A0" w:rsidP="00471C61">
            <w:pPr>
              <w:pStyle w:val="Taulukkoteksti"/>
            </w:pPr>
          </w:p>
        </w:tc>
      </w:tr>
      <w:tr w:rsidR="003A76A0" w:rsidRPr="0040513D" w14:paraId="03F1630B" w14:textId="77777777" w:rsidTr="00F71E0C">
        <w:trPr>
          <w:trHeight w:val="455"/>
        </w:trPr>
        <w:tc>
          <w:tcPr>
            <w:tcW w:w="16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9F48" w14:textId="77777777" w:rsidR="003A76A0" w:rsidRPr="0040513D" w:rsidRDefault="003A76A0" w:rsidP="00471C61">
            <w:pPr>
              <w:pStyle w:val="Taulukkoteksti"/>
            </w:pPr>
            <w:r w:rsidRPr="2D0800CF">
              <w:t>Käyttäjärooli n</w:t>
            </w:r>
          </w:p>
        </w:tc>
        <w:tc>
          <w:tcPr>
            <w:tcW w:w="391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4820" w14:textId="77777777" w:rsidR="003A76A0" w:rsidRPr="0040513D" w:rsidRDefault="003A76A0" w:rsidP="00471C61">
            <w:pPr>
              <w:pStyle w:val="Taulukkoteksti"/>
            </w:pPr>
            <w:r w:rsidRPr="2D0800CF"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CB98" w14:textId="77777777" w:rsidR="003A76A0" w:rsidRDefault="003A76A0" w:rsidP="00471C61">
            <w:pPr>
              <w:pStyle w:val="Taulukkoteksti"/>
            </w:pP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4323" w14:textId="77777777" w:rsidR="003A76A0" w:rsidRDefault="003A76A0" w:rsidP="00471C61">
            <w:pPr>
              <w:pStyle w:val="Taulukkoteksti"/>
            </w:pPr>
          </w:p>
        </w:tc>
      </w:tr>
    </w:tbl>
    <w:p w14:paraId="3EC3E5A0" w14:textId="01B2053B" w:rsidR="003A76A0" w:rsidRDefault="003A76A0" w:rsidP="004B3B26"/>
    <w:p w14:paraId="7C4D0782" w14:textId="5D1A2D05" w:rsidR="003A76A0" w:rsidRPr="0040513D" w:rsidRDefault="00590429" w:rsidP="003D4E38">
      <w:pPr>
        <w:pStyle w:val="Heading2"/>
      </w:pPr>
      <w:bookmarkStart w:id="27" w:name="_Toc185239370"/>
      <w:bookmarkStart w:id="28" w:name="_Toc187744676"/>
      <w:r>
        <w:t>K</w:t>
      </w:r>
      <w:r w:rsidR="003A76A0" w:rsidRPr="0040513D">
        <w:t>äyttötapauskaavio</w:t>
      </w:r>
      <w:bookmarkEnd w:id="27"/>
      <w:r w:rsidRPr="00590429">
        <w:t xml:space="preserve"> </w:t>
      </w:r>
      <w:r>
        <w:t>ja k</w:t>
      </w:r>
      <w:r w:rsidRPr="0040513D">
        <w:t>äyttötapaukset</w:t>
      </w:r>
      <w:bookmarkEnd w:id="28"/>
    </w:p>
    <w:p w14:paraId="5ECFD036" w14:textId="40567B32" w:rsidR="0090508D" w:rsidRDefault="003A76A0" w:rsidP="003A76A0">
      <w:pPr>
        <w:spacing w:before="240" w:after="240"/>
      </w:pPr>
      <w:r w:rsidRPr="0090508D">
        <w:t>Esittele ensiksi graafisesti käyttötapauskaaviona (kuva) miten käyttötapaukset liittyvät toisiinsa. Käytä vapaasti visualisointityökaluja käyttötapauskaavion luomiseen.</w:t>
      </w:r>
      <w:r w:rsidR="00241F00">
        <w:t xml:space="preserve"> </w:t>
      </w:r>
      <w:r w:rsidR="00DE690A">
        <w:t>Yksi vaihtoehto</w:t>
      </w:r>
      <w:r w:rsidR="00241F00">
        <w:t xml:space="preserve"> Microsoft Visio: UML</w:t>
      </w:r>
      <w:r w:rsidR="00DE690A">
        <w:t>-käyttötapauskaavio (esimerkki alla)</w:t>
      </w:r>
      <w:r w:rsidR="00241F00">
        <w:t>.</w:t>
      </w:r>
    </w:p>
    <w:p w14:paraId="3BF1580C" w14:textId="11B2A967" w:rsidR="003A76A0" w:rsidRDefault="003A76A0" w:rsidP="002E6340">
      <w:pPr>
        <w:pStyle w:val="Caption"/>
      </w:pPr>
      <w:r>
        <w:lastRenderedPageBreak/>
        <w:t xml:space="preserve">Kuva </w:t>
      </w:r>
      <w:r>
        <w:fldChar w:fldCharType="begin"/>
      </w:r>
      <w:r>
        <w:instrText>SEQ Kuva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756D95">
        <w:t>Käyttötapauskaavio</w:t>
      </w:r>
    </w:p>
    <w:p w14:paraId="017F85E9" w14:textId="77777777" w:rsidR="0085312E" w:rsidRPr="0085312E" w:rsidRDefault="0085312E" w:rsidP="0085312E">
      <w:pPr>
        <w:rPr>
          <w:lang w:val="fi" w:eastAsia="fi-FI"/>
        </w:rPr>
      </w:pPr>
    </w:p>
    <w:p w14:paraId="02C7F91A" w14:textId="79248B7F" w:rsidR="008A0FEC" w:rsidRDefault="0085312E" w:rsidP="003A76A0">
      <w:r>
        <w:object w:dxaOrig="9031" w:dyaOrig="5481" w14:anchorId="6477CA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65pt;height:231.05pt" o:ole="">
            <v:imagedata r:id="rId12" o:title=""/>
          </v:shape>
          <o:OLEObject Type="Embed" ProgID="Visio.Drawing.15" ShapeID="_x0000_i1025" DrawAspect="Content" ObjectID="_1798357453" r:id="rId13"/>
        </w:object>
      </w:r>
    </w:p>
    <w:p w14:paraId="69B4D6C7" w14:textId="77777777" w:rsidR="002E6340" w:rsidRPr="002E6340" w:rsidRDefault="002E6340" w:rsidP="003A76A0"/>
    <w:p w14:paraId="34CB943C" w14:textId="4ABD8606" w:rsidR="003A76A0" w:rsidRDefault="003A76A0" w:rsidP="0090508D">
      <w:r w:rsidRPr="002E6340">
        <w:t xml:space="preserve">Taulukossa </w:t>
      </w:r>
      <w:r w:rsidRPr="002E6340">
        <w:fldChar w:fldCharType="begin"/>
      </w:r>
      <w:r w:rsidRPr="002E6340">
        <w:instrText xml:space="preserve"> REF _Ref156066180 \h  \* MERGEFORMAT </w:instrText>
      </w:r>
      <w:r w:rsidRPr="002E6340">
        <w:fldChar w:fldCharType="separate"/>
      </w:r>
      <w:r w:rsidRPr="002E6340">
        <w:rPr>
          <w:noProof/>
        </w:rPr>
        <w:t>5</w:t>
      </w:r>
      <w:r w:rsidRPr="002E6340">
        <w:fldChar w:fldCharType="end"/>
      </w:r>
      <w:r w:rsidRPr="002E6340">
        <w:t xml:space="preserve"> </w:t>
      </w:r>
      <w:r w:rsidRPr="002E6340">
        <w:fldChar w:fldCharType="begin"/>
      </w:r>
      <w:r w:rsidRPr="002E6340">
        <w:instrText xml:space="preserve"> REF _Ref156066210 \h  \* MERGEFORMAT </w:instrText>
      </w:r>
      <w:r w:rsidRPr="002E6340">
        <w:fldChar w:fldCharType="separate"/>
      </w:r>
      <w:r w:rsidRPr="002E6340">
        <w:t>Käyttötapaukset</w:t>
      </w:r>
      <w:r w:rsidRPr="002E6340">
        <w:fldChar w:fldCharType="end"/>
      </w:r>
      <w:r>
        <w:t xml:space="preserve"> </w:t>
      </w:r>
      <w:r w:rsidRPr="0040513D">
        <w:t xml:space="preserve">tulee esittää sovelluksen käyttötapaukset ja sitoa ne aiemmin esitettyihin käyttäjärooleihin. Taulukossa X4 myös laitetaan tärkeysjärjestykseen eli priorisoidaan (1=pakollinen, 2=tärkeä, 3=hyödyllinen) käyttötapaukset, kerrotaan liitännät toiminnallisiin ja ei-toiminnallisiin vaatimuksiin sekä esitetään riippuvuudet muihin käyttötapauksiin. Käyttötapausten tarkempi kuvaus on </w:t>
      </w:r>
      <w:r>
        <w:t>ali</w:t>
      </w:r>
      <w:r w:rsidRPr="0040513D">
        <w:t xml:space="preserve">luvussa </w:t>
      </w:r>
      <w:r>
        <w:t>8</w:t>
      </w:r>
      <w:r w:rsidRPr="0040513D">
        <w:t>.3.</w:t>
      </w:r>
    </w:p>
    <w:p w14:paraId="59F76675" w14:textId="77777777" w:rsidR="003A76A0" w:rsidRDefault="003A76A0" w:rsidP="0090508D">
      <w:pPr>
        <w:pStyle w:val="Caption"/>
      </w:pPr>
      <w:bookmarkStart w:id="29" w:name="_Ref156066180"/>
      <w:bookmarkStart w:id="30" w:name="_Ref156066121"/>
      <w:r>
        <w:t xml:space="preserve">Taulukko </w:t>
      </w:r>
      <w:r>
        <w:fldChar w:fldCharType="begin"/>
      </w:r>
      <w:r>
        <w:instrText>SEQ Taulukko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29"/>
      <w:r>
        <w:t xml:space="preserve">. </w:t>
      </w:r>
      <w:bookmarkStart w:id="31" w:name="_Ref156066210"/>
      <w:r>
        <w:t>Käyttötapaukset</w:t>
      </w:r>
      <w:bookmarkEnd w:id="30"/>
      <w:bookmarkEnd w:id="31"/>
    </w:p>
    <w:tbl>
      <w:tblPr>
        <w:tblW w:w="90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80"/>
        <w:gridCol w:w="2187"/>
        <w:gridCol w:w="1276"/>
        <w:gridCol w:w="1134"/>
        <w:gridCol w:w="1701"/>
        <w:gridCol w:w="1984"/>
      </w:tblGrid>
      <w:tr w:rsidR="00A03D0A" w:rsidRPr="0040513D" w14:paraId="451D600A" w14:textId="77777777" w:rsidTr="00A03D0A">
        <w:trPr>
          <w:trHeight w:val="695"/>
        </w:trPr>
        <w:tc>
          <w:tcPr>
            <w:tcW w:w="7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7FA2" w14:textId="77777777" w:rsidR="00A03D0A" w:rsidRPr="0040513D" w:rsidRDefault="00A03D0A" w:rsidP="008E3DD8">
            <w:pPr>
              <w:pStyle w:val="Taulukko-otsikkorivi"/>
            </w:pPr>
            <w:r w:rsidRPr="0040513D">
              <w:t>ID</w:t>
            </w:r>
          </w:p>
        </w:tc>
        <w:tc>
          <w:tcPr>
            <w:tcW w:w="2187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22B8" w14:textId="70B1EC62" w:rsidR="00A03D0A" w:rsidRPr="0040513D" w:rsidRDefault="00A03D0A" w:rsidP="008E3DD8">
            <w:pPr>
              <w:pStyle w:val="Taulukko-otsikkorivi"/>
            </w:pPr>
            <w:r w:rsidRPr="0040513D">
              <w:t>Käyttötapauksen</w:t>
            </w:r>
            <w:r w:rsidR="006249DC">
              <w:t xml:space="preserve"> </w:t>
            </w:r>
            <w:r w:rsidRPr="0040513D">
              <w:t>nimi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E7E1" w14:textId="77777777" w:rsidR="00A03D0A" w:rsidRPr="0040513D" w:rsidRDefault="00A03D0A" w:rsidP="008E3DD8">
            <w:pPr>
              <w:pStyle w:val="Taulukko-otsikkorivi"/>
              <w:rPr>
                <w:bCs/>
              </w:rPr>
            </w:pPr>
            <w:r w:rsidRPr="2D0800CF">
              <w:rPr>
                <w:bCs/>
              </w:rPr>
              <w:t>Käyttäjä-</w:t>
            </w:r>
            <w:r>
              <w:br/>
            </w:r>
            <w:r w:rsidRPr="2D0800CF">
              <w:rPr>
                <w:bCs/>
              </w:rPr>
              <w:t>rooli(t)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76F6" w14:textId="77777777" w:rsidR="00A03D0A" w:rsidRPr="0040513D" w:rsidRDefault="00A03D0A" w:rsidP="008E3DD8">
            <w:pPr>
              <w:pStyle w:val="Taulukko-otsikkorivi"/>
            </w:pPr>
            <w:r w:rsidRPr="0040513D">
              <w:t>Tärkeys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7523" w14:textId="77777777" w:rsidR="00A03D0A" w:rsidRPr="0040513D" w:rsidRDefault="00A03D0A" w:rsidP="008E3DD8">
            <w:pPr>
              <w:pStyle w:val="Taulukko-otsikkorivi"/>
            </w:pPr>
            <w:r w:rsidRPr="0040513D">
              <w:t>Liitännät vaatimuksiin</w:t>
            </w:r>
          </w:p>
        </w:tc>
        <w:tc>
          <w:tcPr>
            <w:tcW w:w="198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9B47" w14:textId="77777777" w:rsidR="00A03D0A" w:rsidRPr="0040513D" w:rsidRDefault="00A03D0A" w:rsidP="008E3DD8">
            <w:pPr>
              <w:pStyle w:val="Taulukko-otsikkorivi"/>
            </w:pPr>
            <w:r w:rsidRPr="0040513D">
              <w:t>Liitännät käyttö-</w:t>
            </w:r>
            <w:r w:rsidRPr="0040513D">
              <w:br/>
              <w:t>tapauksiin</w:t>
            </w:r>
          </w:p>
        </w:tc>
      </w:tr>
      <w:tr w:rsidR="00A03D0A" w:rsidRPr="0040513D" w14:paraId="67B2BD2B" w14:textId="77777777" w:rsidTr="00A03D0A">
        <w:trPr>
          <w:trHeight w:val="695"/>
        </w:trPr>
        <w:tc>
          <w:tcPr>
            <w:tcW w:w="78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271E" w14:textId="77777777" w:rsidR="00A03D0A" w:rsidRPr="0040513D" w:rsidRDefault="00A03D0A" w:rsidP="008E3DD8">
            <w:pPr>
              <w:pStyle w:val="Taulukkoteksti"/>
            </w:pPr>
            <w:r w:rsidRPr="0040513D">
              <w:t>UC_1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6851" w14:textId="77777777" w:rsidR="00A03D0A" w:rsidRPr="0040513D" w:rsidRDefault="00A03D0A" w:rsidP="008E3DD8">
            <w:pPr>
              <w:pStyle w:val="Taulukkoteksti"/>
            </w:pPr>
            <w:r w:rsidRPr="0040513D">
              <w:t>Mitatun verenpainelukeman tallennus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AAAB" w14:textId="77777777" w:rsidR="00A03D0A" w:rsidRPr="0040513D" w:rsidRDefault="00A03D0A" w:rsidP="008E3DD8">
            <w:pPr>
              <w:pStyle w:val="Taulukkoteksti"/>
            </w:pPr>
            <w:r w:rsidRPr="2D0800CF">
              <w:t>Potilas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214A" w14:textId="77777777" w:rsidR="00A03D0A" w:rsidRPr="0040513D" w:rsidRDefault="00A03D0A" w:rsidP="008E3DD8">
            <w:pPr>
              <w:pStyle w:val="Taulukkoteksti"/>
            </w:pPr>
            <w:r w:rsidRPr="0040513D"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CC14" w14:textId="77777777" w:rsidR="00A03D0A" w:rsidRPr="0040513D" w:rsidRDefault="00A03D0A" w:rsidP="008E3DD8">
            <w:pPr>
              <w:pStyle w:val="Taulukkoteksti"/>
            </w:pPr>
            <w:r w:rsidRPr="2D0800CF">
              <w:t>TV_1, TV_23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FDF3" w14:textId="77777777" w:rsidR="00A03D0A" w:rsidRPr="0040513D" w:rsidRDefault="00A03D0A" w:rsidP="008E3DD8">
            <w:pPr>
              <w:pStyle w:val="Taulukkoteksti"/>
            </w:pPr>
            <w:r w:rsidRPr="0040513D">
              <w:t>UC_2, UC_7</w:t>
            </w:r>
          </w:p>
        </w:tc>
      </w:tr>
      <w:tr w:rsidR="00A03D0A" w:rsidRPr="0040513D" w14:paraId="4BDF4E6B" w14:textId="77777777" w:rsidTr="00A03D0A">
        <w:trPr>
          <w:trHeight w:val="455"/>
        </w:trPr>
        <w:tc>
          <w:tcPr>
            <w:tcW w:w="78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150E" w14:textId="77777777" w:rsidR="00A03D0A" w:rsidRPr="0040513D" w:rsidRDefault="00A03D0A" w:rsidP="008E3DD8">
            <w:pPr>
              <w:pStyle w:val="Taulukkoteksti"/>
            </w:pPr>
            <w:r w:rsidRPr="0040513D">
              <w:t>UC_2</w:t>
            </w:r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8C48" w14:textId="77777777" w:rsidR="00A03D0A" w:rsidRPr="0040513D" w:rsidRDefault="00A03D0A" w:rsidP="008E3DD8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89F6" w14:textId="77777777" w:rsidR="00A03D0A" w:rsidRPr="0040513D" w:rsidRDefault="00A03D0A" w:rsidP="008E3DD8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7A1B" w14:textId="77777777" w:rsidR="00A03D0A" w:rsidRPr="0040513D" w:rsidRDefault="00A03D0A" w:rsidP="008E3DD8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528C" w14:textId="77777777" w:rsidR="00A03D0A" w:rsidRPr="0040513D" w:rsidRDefault="00A03D0A" w:rsidP="008E3DD8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9EB2" w14:textId="77777777" w:rsidR="00A03D0A" w:rsidRPr="0040513D" w:rsidRDefault="00A03D0A" w:rsidP="008E3DD8">
            <w:pPr>
              <w:pStyle w:val="Taulukkoteksti"/>
            </w:pPr>
          </w:p>
        </w:tc>
      </w:tr>
      <w:tr w:rsidR="00A03D0A" w:rsidRPr="0040513D" w14:paraId="4B074B41" w14:textId="77777777" w:rsidTr="00A03D0A">
        <w:trPr>
          <w:trHeight w:val="455"/>
        </w:trPr>
        <w:tc>
          <w:tcPr>
            <w:tcW w:w="78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2D18" w14:textId="77777777" w:rsidR="00A03D0A" w:rsidRPr="0040513D" w:rsidRDefault="00A03D0A" w:rsidP="008E3DD8">
            <w:pPr>
              <w:pStyle w:val="Taulukkoteksti"/>
            </w:pPr>
            <w:proofErr w:type="spellStart"/>
            <w:r w:rsidRPr="0040513D">
              <w:t>UC_n</w:t>
            </w:r>
            <w:proofErr w:type="spellEnd"/>
          </w:p>
        </w:tc>
        <w:tc>
          <w:tcPr>
            <w:tcW w:w="2187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E3D5" w14:textId="77777777" w:rsidR="00A03D0A" w:rsidRPr="0040513D" w:rsidRDefault="00A03D0A" w:rsidP="008E3DD8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754B9" w14:textId="77777777" w:rsidR="00A03D0A" w:rsidRPr="0040513D" w:rsidRDefault="00A03D0A" w:rsidP="008E3DD8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F7B9" w14:textId="77777777" w:rsidR="00A03D0A" w:rsidRPr="0040513D" w:rsidRDefault="00A03D0A" w:rsidP="008E3DD8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6F16" w14:textId="77777777" w:rsidR="00A03D0A" w:rsidRPr="0040513D" w:rsidRDefault="00A03D0A" w:rsidP="008E3DD8">
            <w:pPr>
              <w:pStyle w:val="Taulukkoteksti"/>
            </w:pPr>
            <w:r w:rsidRPr="0040513D">
              <w:t xml:space="preserve">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9B01" w14:textId="77777777" w:rsidR="00A03D0A" w:rsidRPr="0040513D" w:rsidRDefault="00A03D0A" w:rsidP="008E3DD8">
            <w:pPr>
              <w:pStyle w:val="Taulukkoteksti"/>
            </w:pPr>
          </w:p>
        </w:tc>
      </w:tr>
    </w:tbl>
    <w:p w14:paraId="518FA1D3" w14:textId="77777777" w:rsidR="0090508D" w:rsidRDefault="0090508D" w:rsidP="0090508D">
      <w:bookmarkStart w:id="32" w:name="_Toc185239371"/>
    </w:p>
    <w:p w14:paraId="31D86B9C" w14:textId="742F68D4" w:rsidR="003A76A0" w:rsidRPr="0040513D" w:rsidRDefault="003A76A0" w:rsidP="003D4E38">
      <w:pPr>
        <w:pStyle w:val="Heading2"/>
      </w:pPr>
      <w:bookmarkStart w:id="33" w:name="_Toc187744677"/>
      <w:r w:rsidRPr="0040513D">
        <w:lastRenderedPageBreak/>
        <w:t>Käyttötapausten yksityiskohtainen kuvaus</w:t>
      </w:r>
      <w:bookmarkEnd w:id="32"/>
      <w:bookmarkEnd w:id="33"/>
    </w:p>
    <w:p w14:paraId="56A50B59" w14:textId="37D4AE0A" w:rsidR="003A76A0" w:rsidRDefault="003A76A0" w:rsidP="0090508D">
      <w:r w:rsidRPr="0040513D">
        <w:t xml:space="preserve">Tässä luvussa tulee esitellä sovellukseen liittyvät käyttötapaukset hyödyntäen </w:t>
      </w:r>
      <w:r>
        <w:t xml:space="preserve">alla olevan </w:t>
      </w:r>
      <w:r w:rsidRPr="0040513D">
        <w:t>taulukon formaattia.</w:t>
      </w:r>
      <w:r>
        <w:t xml:space="preserve"> Kopioi jokaista käyttötapausta varten oheinen taulukko.</w:t>
      </w:r>
    </w:p>
    <w:p w14:paraId="6F0C1E64" w14:textId="77777777" w:rsidR="003A76A0" w:rsidRDefault="003A76A0" w:rsidP="0090508D">
      <w:pPr>
        <w:pStyle w:val="Caption"/>
      </w:pPr>
      <w:r>
        <w:t xml:space="preserve">Taulukko </w:t>
      </w:r>
      <w:r>
        <w:fldChar w:fldCharType="begin"/>
      </w:r>
      <w:r>
        <w:instrText>SEQ Taulukko \* ARABIC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Käyttötapaus UC_1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8"/>
        <w:gridCol w:w="6592"/>
      </w:tblGrid>
      <w:tr w:rsidR="003A76A0" w:rsidRPr="0040513D" w14:paraId="797E41D5" w14:textId="77777777" w:rsidTr="008E3DD8">
        <w:trPr>
          <w:trHeight w:val="150"/>
        </w:trPr>
        <w:tc>
          <w:tcPr>
            <w:tcW w:w="22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DCD6" w14:textId="77777777" w:rsidR="003A76A0" w:rsidRPr="0040513D" w:rsidRDefault="003A76A0" w:rsidP="008E3DD8">
            <w:pPr>
              <w:pStyle w:val="Taulukko-otsikkorivi"/>
            </w:pPr>
            <w:r w:rsidRPr="0040513D">
              <w:t>Käyttötapaukset tunnus</w:t>
            </w:r>
          </w:p>
        </w:tc>
        <w:tc>
          <w:tcPr>
            <w:tcW w:w="6592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D6FC" w14:textId="77777777" w:rsidR="003A76A0" w:rsidRPr="0040513D" w:rsidRDefault="003A76A0" w:rsidP="008E3DD8">
            <w:pPr>
              <w:pStyle w:val="Taulukkoteksti"/>
            </w:pPr>
            <w:r w:rsidRPr="0040513D">
              <w:t>UC_1</w:t>
            </w:r>
          </w:p>
        </w:tc>
      </w:tr>
      <w:tr w:rsidR="003A76A0" w:rsidRPr="0040513D" w14:paraId="7EFF6755" w14:textId="77777777" w:rsidTr="008E3DD8">
        <w:trPr>
          <w:trHeight w:val="350"/>
        </w:trPr>
        <w:tc>
          <w:tcPr>
            <w:tcW w:w="225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82BC" w14:textId="77777777" w:rsidR="003A76A0" w:rsidRPr="0040513D" w:rsidRDefault="003A76A0" w:rsidP="008E3DD8">
            <w:pPr>
              <w:pStyle w:val="Taulukko-otsikkorivi"/>
            </w:pPr>
            <w:r w:rsidRPr="0040513D">
              <w:t>Käyttötapauksen nimi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57F7" w14:textId="77777777" w:rsidR="003A76A0" w:rsidRPr="0040513D" w:rsidRDefault="003A76A0" w:rsidP="008E3DD8">
            <w:pPr>
              <w:pStyle w:val="Taulukkoteksti"/>
            </w:pPr>
            <w:r w:rsidRPr="0040513D">
              <w:t>Mitatun verenpainelukeman tallennus</w:t>
            </w:r>
          </w:p>
        </w:tc>
      </w:tr>
      <w:tr w:rsidR="003A76A0" w:rsidRPr="0040513D" w14:paraId="292297D1" w14:textId="77777777" w:rsidTr="008E3DD8">
        <w:trPr>
          <w:trHeight w:val="259"/>
        </w:trPr>
        <w:tc>
          <w:tcPr>
            <w:tcW w:w="225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2875" w14:textId="77777777" w:rsidR="003A76A0" w:rsidRPr="0040513D" w:rsidRDefault="003A76A0" w:rsidP="008E3DD8">
            <w:pPr>
              <w:pStyle w:val="Taulukko-otsikkorivi"/>
            </w:pPr>
            <w:r w:rsidRPr="0040513D">
              <w:t>Laatija ja päiväys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DEA7" w14:textId="77777777" w:rsidR="003A76A0" w:rsidRPr="0040513D" w:rsidRDefault="003A76A0" w:rsidP="008E3DD8">
            <w:pPr>
              <w:pStyle w:val="Taulukkoteksti"/>
            </w:pPr>
            <w:r w:rsidRPr="0040513D">
              <w:t>Matti Meikäläinen. 10.1.2022.</w:t>
            </w:r>
          </w:p>
        </w:tc>
      </w:tr>
      <w:tr w:rsidR="003A76A0" w:rsidRPr="0040513D" w14:paraId="0BF1CAFB" w14:textId="77777777" w:rsidTr="008E3DD8">
        <w:trPr>
          <w:trHeight w:val="298"/>
        </w:trPr>
        <w:tc>
          <w:tcPr>
            <w:tcW w:w="225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FD07" w14:textId="77777777" w:rsidR="003A76A0" w:rsidRPr="0040513D" w:rsidRDefault="003A76A0" w:rsidP="008E3DD8">
            <w:pPr>
              <w:pStyle w:val="Taulukko-otsikkorivi"/>
            </w:pPr>
            <w:r w:rsidRPr="0040513D">
              <w:t>Käyttäjäroolit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AFB1" w14:textId="77777777" w:rsidR="003A76A0" w:rsidRPr="0040513D" w:rsidRDefault="003A76A0" w:rsidP="008E3DD8">
            <w:pPr>
              <w:pStyle w:val="Taulukkoteksti"/>
            </w:pPr>
            <w:r w:rsidRPr="2D0800CF">
              <w:t>Potilas</w:t>
            </w:r>
          </w:p>
        </w:tc>
      </w:tr>
      <w:tr w:rsidR="003A76A0" w:rsidRPr="0040513D" w14:paraId="46BF2E9F" w14:textId="77777777" w:rsidTr="008E3DD8">
        <w:trPr>
          <w:trHeight w:val="222"/>
        </w:trPr>
        <w:tc>
          <w:tcPr>
            <w:tcW w:w="225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C311" w14:textId="77777777" w:rsidR="003A76A0" w:rsidRPr="0040513D" w:rsidRDefault="003A76A0" w:rsidP="008E3DD8">
            <w:pPr>
              <w:pStyle w:val="Taulukko-otsikkorivi"/>
            </w:pPr>
            <w:r w:rsidRPr="0040513D">
              <w:t>Tärkeys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52BF" w14:textId="77777777" w:rsidR="003A76A0" w:rsidRPr="0040513D" w:rsidRDefault="003A76A0" w:rsidP="008E3DD8">
            <w:pPr>
              <w:pStyle w:val="Taulukkoteksti"/>
            </w:pPr>
            <w:r w:rsidRPr="0040513D">
              <w:t>1</w:t>
            </w:r>
          </w:p>
        </w:tc>
      </w:tr>
      <w:tr w:rsidR="003A76A0" w:rsidRPr="0040513D" w14:paraId="3A42B3F9" w14:textId="77777777" w:rsidTr="008E3DD8">
        <w:trPr>
          <w:trHeight w:val="274"/>
        </w:trPr>
        <w:tc>
          <w:tcPr>
            <w:tcW w:w="225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5D4F" w14:textId="77777777" w:rsidR="003A76A0" w:rsidRPr="0040513D" w:rsidRDefault="003A76A0" w:rsidP="008E3DD8">
            <w:pPr>
              <w:pStyle w:val="Taulukko-otsikkorivi"/>
            </w:pPr>
            <w:r w:rsidRPr="0040513D">
              <w:t>Lähteet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677A" w14:textId="77777777" w:rsidR="003A76A0" w:rsidRPr="0040513D" w:rsidRDefault="003A76A0" w:rsidP="008E3DD8">
            <w:pPr>
              <w:pStyle w:val="Taulukkoteksti"/>
            </w:pPr>
            <w:r w:rsidRPr="0040513D">
              <w:t>[4]</w:t>
            </w:r>
          </w:p>
        </w:tc>
      </w:tr>
      <w:tr w:rsidR="003A76A0" w:rsidRPr="0040513D" w14:paraId="573DB853" w14:textId="77777777" w:rsidTr="008E3DD8">
        <w:trPr>
          <w:trHeight w:val="340"/>
        </w:trPr>
        <w:tc>
          <w:tcPr>
            <w:tcW w:w="225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2CA7" w14:textId="77777777" w:rsidR="003A76A0" w:rsidRPr="0040513D" w:rsidRDefault="003A76A0" w:rsidP="008E3DD8">
            <w:pPr>
              <w:pStyle w:val="Taulukko-otsikkorivi"/>
            </w:pPr>
            <w:r w:rsidRPr="0040513D">
              <w:t>Esitiedot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CA4C" w14:textId="77777777" w:rsidR="003A76A0" w:rsidRPr="0040513D" w:rsidRDefault="003A76A0" w:rsidP="008E3DD8">
            <w:pPr>
              <w:pStyle w:val="Taulukkoteksti"/>
            </w:pPr>
            <w:r w:rsidRPr="0040513D">
              <w:t>Käyttäjä on luonut aiemmin käyttäjäprofiilin sovellukseen. Verenpaine on mitattu.</w:t>
            </w:r>
          </w:p>
        </w:tc>
      </w:tr>
      <w:tr w:rsidR="003A76A0" w:rsidRPr="0040513D" w14:paraId="33FA9E35" w14:textId="77777777" w:rsidTr="008E3DD8">
        <w:trPr>
          <w:trHeight w:val="920"/>
        </w:trPr>
        <w:tc>
          <w:tcPr>
            <w:tcW w:w="225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2596" w14:textId="77777777" w:rsidR="003A76A0" w:rsidRPr="0040513D" w:rsidRDefault="003A76A0" w:rsidP="008E3DD8">
            <w:pPr>
              <w:pStyle w:val="Taulukko-otsikkorivi"/>
            </w:pPr>
            <w:r w:rsidRPr="0040513D">
              <w:t>Käyttötapauksen kuvaus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FD8BE" w14:textId="77777777" w:rsidR="003A76A0" w:rsidRPr="0040513D" w:rsidRDefault="003A76A0" w:rsidP="008E3DD8">
            <w:pPr>
              <w:pStyle w:val="Taulukkoteksti"/>
            </w:pPr>
            <w:r w:rsidRPr="0040513D">
              <w:t>1) Käyttäjä avaa sovelluksen</w:t>
            </w:r>
            <w:r w:rsidRPr="0040513D">
              <w:br/>
              <w:t>2) Käyttäjä kirjautuu sovellukseen</w:t>
            </w:r>
            <w:r w:rsidRPr="0040513D">
              <w:br/>
              <w:t>3) Käyttäjä lisää mitatun arvon (</w:t>
            </w:r>
            <w:proofErr w:type="spellStart"/>
            <w:r w:rsidRPr="0040513D">
              <w:t>sys</w:t>
            </w:r>
            <w:proofErr w:type="spellEnd"/>
            <w:r w:rsidRPr="0040513D">
              <w:t>/dia/syke) sovellukseen</w:t>
            </w:r>
            <w:r w:rsidRPr="0040513D">
              <w:br/>
              <w:t>4) Käyttäjä voi lisätä mittausajankohdan (mikäli ei lisää niin tallennusajankohta tallennetaan automaattisesti)</w:t>
            </w:r>
            <w:r w:rsidRPr="0040513D">
              <w:br/>
              <w:t>5) Käyttäjä poistuu sovelluksesta</w:t>
            </w:r>
          </w:p>
        </w:tc>
      </w:tr>
      <w:tr w:rsidR="003A76A0" w:rsidRPr="0040513D" w14:paraId="2B0C2112" w14:textId="77777777" w:rsidTr="008E3DD8">
        <w:trPr>
          <w:trHeight w:val="618"/>
        </w:trPr>
        <w:tc>
          <w:tcPr>
            <w:tcW w:w="225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1F09" w14:textId="77777777" w:rsidR="003A76A0" w:rsidRPr="0040513D" w:rsidRDefault="003A76A0" w:rsidP="008E3DD8">
            <w:pPr>
              <w:pStyle w:val="Taulukko-otsikkorivi"/>
            </w:pPr>
            <w:r w:rsidRPr="0040513D">
              <w:t>Poikkeukset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768F" w14:textId="77777777" w:rsidR="003A76A0" w:rsidRPr="0040513D" w:rsidRDefault="003A76A0" w:rsidP="008E3DD8">
            <w:pPr>
              <w:pStyle w:val="Taulukkoteksti"/>
            </w:pPr>
            <w:r w:rsidRPr="0040513D">
              <w:t>1) Käyttäjä yrittää syöttää ei-sallitun mittausarvon</w:t>
            </w:r>
            <w:r w:rsidRPr="0040513D">
              <w:br/>
              <w:t>2) Käyttäjä yrittää syöttää tulevaisuudessa olevan mittausajankohdan</w:t>
            </w:r>
          </w:p>
        </w:tc>
      </w:tr>
      <w:tr w:rsidR="003A76A0" w:rsidRPr="0040513D" w14:paraId="78A60BC5" w14:textId="77777777" w:rsidTr="008E3DD8">
        <w:trPr>
          <w:trHeight w:val="377"/>
        </w:trPr>
        <w:tc>
          <w:tcPr>
            <w:tcW w:w="225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D7035" w14:textId="77777777" w:rsidR="003A76A0" w:rsidRPr="0040513D" w:rsidRDefault="003A76A0" w:rsidP="008E3DD8">
            <w:pPr>
              <w:pStyle w:val="Taulukko-otsikkorivi"/>
            </w:pPr>
            <w:r w:rsidRPr="0040513D">
              <w:t>Lopputulos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4B5E" w14:textId="77777777" w:rsidR="003A76A0" w:rsidRPr="0040513D" w:rsidRDefault="003A76A0" w:rsidP="008E3DD8">
            <w:pPr>
              <w:pStyle w:val="Taulukkoteksti"/>
            </w:pPr>
            <w:r w:rsidRPr="0040513D">
              <w:t>Mitattu arvo on tallennettuna sovellukseen</w:t>
            </w:r>
          </w:p>
        </w:tc>
      </w:tr>
      <w:tr w:rsidR="003A76A0" w:rsidRPr="0040513D" w14:paraId="5AEE6B33" w14:textId="77777777" w:rsidTr="008E3DD8">
        <w:trPr>
          <w:trHeight w:val="465"/>
        </w:trPr>
        <w:tc>
          <w:tcPr>
            <w:tcW w:w="225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6E5E" w14:textId="77777777" w:rsidR="003A76A0" w:rsidRPr="00F323CF" w:rsidRDefault="003A76A0" w:rsidP="008E3DD8">
            <w:pPr>
              <w:pStyle w:val="Taulukko-otsikkorivi"/>
              <w:rPr>
                <w:bCs/>
              </w:rPr>
            </w:pPr>
            <w:r w:rsidRPr="2D0800CF">
              <w:rPr>
                <w:bCs/>
              </w:rPr>
              <w:t>Tietosisältö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D1E8" w14:textId="77777777" w:rsidR="003A76A0" w:rsidRPr="00F323CF" w:rsidRDefault="003A76A0" w:rsidP="008E3DD8">
            <w:pPr>
              <w:pStyle w:val="Taulukkoteksti"/>
            </w:pPr>
            <w:r w:rsidRPr="2D0800CF">
              <w:t>Kirjautumistieto</w:t>
            </w:r>
          </w:p>
          <w:p w14:paraId="0E8D8F3F" w14:textId="77777777" w:rsidR="003A76A0" w:rsidRPr="00F323CF" w:rsidRDefault="003A76A0" w:rsidP="008E3DD8">
            <w:pPr>
              <w:pStyle w:val="Taulukkoteksti"/>
            </w:pPr>
            <w:r w:rsidRPr="2D0800CF">
              <w:t>Mittaustieto (150, 80, 75)</w:t>
            </w:r>
          </w:p>
          <w:p w14:paraId="67BD0ED2" w14:textId="77777777" w:rsidR="003A76A0" w:rsidRPr="00F323CF" w:rsidRDefault="003A76A0" w:rsidP="008E3DD8">
            <w:pPr>
              <w:pStyle w:val="Taulukkoteksti"/>
            </w:pPr>
            <w:r w:rsidRPr="2D0800CF">
              <w:t>Mittausaika (24.01.2024, 13:25:12)</w:t>
            </w:r>
          </w:p>
        </w:tc>
      </w:tr>
      <w:tr w:rsidR="003A76A0" w:rsidRPr="0040513D" w14:paraId="449AE48F" w14:textId="77777777" w:rsidTr="008E3DD8">
        <w:trPr>
          <w:trHeight w:val="338"/>
        </w:trPr>
        <w:tc>
          <w:tcPr>
            <w:tcW w:w="225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665D" w14:textId="77777777" w:rsidR="003A76A0" w:rsidRPr="0040513D" w:rsidRDefault="003A76A0" w:rsidP="008E3DD8">
            <w:pPr>
              <w:pStyle w:val="Taulukko-otsikkorivi"/>
            </w:pPr>
            <w:r w:rsidRPr="0040513D">
              <w:t>Muut vaatimukset</w:t>
            </w:r>
          </w:p>
        </w:tc>
        <w:tc>
          <w:tcPr>
            <w:tcW w:w="659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AA14D" w14:textId="77777777" w:rsidR="003A76A0" w:rsidRPr="0040513D" w:rsidRDefault="003A76A0" w:rsidP="008E3DD8">
            <w:pPr>
              <w:pStyle w:val="Taulukkoteksti"/>
            </w:pPr>
            <w:r w:rsidRPr="0040513D">
              <w:t xml:space="preserve">1) Mitatun verenpainelukeman tallennus tulee olla mahdollista suorittaa alle </w:t>
            </w:r>
            <w:proofErr w:type="gramStart"/>
            <w:r w:rsidRPr="0040513D">
              <w:t>30s</w:t>
            </w:r>
            <w:proofErr w:type="gramEnd"/>
            <w:r w:rsidRPr="0040513D">
              <w:t>.</w:t>
            </w:r>
          </w:p>
        </w:tc>
      </w:tr>
    </w:tbl>
    <w:p w14:paraId="3B220DA9" w14:textId="77777777" w:rsidR="0090508D" w:rsidRDefault="0090508D" w:rsidP="0090508D"/>
    <w:p w14:paraId="053F16C6" w14:textId="0E5A5957" w:rsidR="003A76A0" w:rsidRDefault="003A76A0" w:rsidP="0090508D">
      <w:r w:rsidRPr="0040513D">
        <w:t>Tämän lisäksi kerro lisätietoja tekstin ja/tai kuvien avulla kustakin käyttötapauksesta. Tämä selventää käyttötapausta dokumentin lukijalle ja kehittäjätiimille.</w:t>
      </w:r>
    </w:p>
    <w:p w14:paraId="301F059F" w14:textId="4E91E9E8" w:rsidR="00C738C2" w:rsidRDefault="00C738C2" w:rsidP="003A76A0">
      <w:pPr>
        <w:pStyle w:val="Heading1"/>
      </w:pPr>
      <w:bookmarkStart w:id="34" w:name="_Toc185239372"/>
      <w:bookmarkStart w:id="35" w:name="_Toc187744678"/>
      <w:r>
        <w:t>Tekoälyn käyttö</w:t>
      </w:r>
      <w:bookmarkEnd w:id="35"/>
    </w:p>
    <w:p w14:paraId="5AE20E33" w14:textId="77777777" w:rsidR="00A5088B" w:rsidRDefault="00A5088B" w:rsidP="00A5088B">
      <w:r>
        <w:t>Laajoja kielimalleja ja tekoälyä saa käyttää apuna ideoinnissa ja raportin tekstin oikoluvussa ja muotoilussa, mutta ei saa käyttää käyttöliittymän suunnittelussa. Tekoälyn käyttö tulee raportoida. Katsokaa tarkemmat ohjeet:</w:t>
      </w:r>
    </w:p>
    <w:p w14:paraId="2D47AB98" w14:textId="77777777" w:rsidR="00A5088B" w:rsidRDefault="00A5088B" w:rsidP="00A5088B">
      <w:hyperlink r:id="rId14" w:history="1">
        <w:proofErr w:type="spellStart"/>
        <w:r>
          <w:rPr>
            <w:rStyle w:val="Hyperlink"/>
          </w:rPr>
          <w:t>Arenen</w:t>
        </w:r>
        <w:proofErr w:type="spellEnd"/>
        <w:r>
          <w:rPr>
            <w:rStyle w:val="Hyperlink"/>
          </w:rPr>
          <w:t xml:space="preserve"> suositukset tekoälyn hyödyntämisestä ammattikorkeakouluille</w:t>
        </w:r>
      </w:hyperlink>
      <w:r>
        <w:t>, Liite 1 - Esimerkki tekoälyn käytön ohjeistukseen opettajille, Tekoälyn käyttö on sallittua, mutta se pitää kertoa.</w:t>
      </w:r>
    </w:p>
    <w:p w14:paraId="0973C984" w14:textId="77777777" w:rsidR="00756D95" w:rsidRDefault="00756D95" w:rsidP="00A5088B"/>
    <w:p w14:paraId="5D2DC9CD" w14:textId="7A873591" w:rsidR="003A76A0" w:rsidRPr="0040513D" w:rsidRDefault="003A76A0" w:rsidP="00321249">
      <w:pPr>
        <w:pStyle w:val="Heading1"/>
        <w:numPr>
          <w:ilvl w:val="0"/>
          <w:numId w:val="0"/>
        </w:numPr>
      </w:pPr>
      <w:bookmarkStart w:id="36" w:name="_Toc187744679"/>
      <w:r w:rsidRPr="0040513D">
        <w:t>Lähteet</w:t>
      </w:r>
      <w:bookmarkEnd w:id="34"/>
      <w:bookmarkEnd w:id="36"/>
    </w:p>
    <w:p w14:paraId="40A398F6" w14:textId="2472E8EF" w:rsidR="003A76A0" w:rsidRPr="0040513D" w:rsidRDefault="003A76A0" w:rsidP="0090508D">
      <w:r>
        <w:t>Alla esimerkkejä lähteiden kirjaamiseen</w:t>
      </w:r>
      <w:r w:rsidRPr="0040513D">
        <w:t>.</w:t>
      </w:r>
    </w:p>
    <w:p w14:paraId="5F2FE6E3" w14:textId="77777777" w:rsidR="003A76A0" w:rsidRPr="003A76A0" w:rsidRDefault="003A76A0" w:rsidP="003A76A0">
      <w:pPr>
        <w:spacing w:before="240" w:after="240"/>
      </w:pPr>
      <w:r w:rsidRPr="0040513D">
        <w:t xml:space="preserve">[1] Suomalaisen Lääkäriseuran Duodecimin ja Suomen Verenpaineyhdistys ry:n asettama työryhmä. 2020. Käypä hoito -suositus: Kohonnut verenpaine. </w:t>
      </w:r>
      <w:r w:rsidRPr="003A76A0">
        <w:t xml:space="preserve">Duodecim. </w:t>
      </w:r>
      <w:hyperlink r:id="rId15">
        <w:r w:rsidRPr="003A76A0">
          <w:rPr>
            <w:u w:val="single"/>
          </w:rPr>
          <w:t>https://www.kaypahoito.fi/hoi04010</w:t>
        </w:r>
      </w:hyperlink>
      <w:r w:rsidRPr="003A76A0">
        <w:t xml:space="preserve"> </w:t>
      </w:r>
    </w:p>
    <w:p w14:paraId="4BB98448" w14:textId="77777777" w:rsidR="003A76A0" w:rsidRPr="0040513D" w:rsidRDefault="003A76A0" w:rsidP="003A76A0">
      <w:pPr>
        <w:spacing w:before="240" w:after="240"/>
      </w:pPr>
      <w:r w:rsidRPr="0040513D">
        <w:rPr>
          <w:lang w:val="en-US"/>
        </w:rPr>
        <w:t xml:space="preserve">[2] </w:t>
      </w:r>
      <w:proofErr w:type="spellStart"/>
      <w:r w:rsidRPr="0040513D">
        <w:rPr>
          <w:lang w:val="en-US"/>
        </w:rPr>
        <w:t>Bliziotis</w:t>
      </w:r>
      <w:proofErr w:type="spellEnd"/>
      <w:r w:rsidRPr="0040513D">
        <w:rPr>
          <w:lang w:val="en-US"/>
        </w:rPr>
        <w:t xml:space="preserve"> IA, </w:t>
      </w:r>
      <w:proofErr w:type="spellStart"/>
      <w:r w:rsidRPr="0040513D">
        <w:rPr>
          <w:lang w:val="en-US"/>
        </w:rPr>
        <w:t>Destounis</w:t>
      </w:r>
      <w:proofErr w:type="spellEnd"/>
      <w:r w:rsidRPr="0040513D">
        <w:rPr>
          <w:lang w:val="en-US"/>
        </w:rPr>
        <w:t xml:space="preserve"> A, Stergiou GS. 2012. Home versus ambulatory and office blood pressure in predicting target organ damage in hypertension: a systematic review and meta-analysis. </w:t>
      </w:r>
      <w:r w:rsidRPr="008630E7">
        <w:rPr>
          <w:lang w:val="en-US"/>
        </w:rPr>
        <w:t xml:space="preserve">J </w:t>
      </w:r>
      <w:proofErr w:type="spellStart"/>
      <w:r w:rsidRPr="008630E7">
        <w:rPr>
          <w:lang w:val="en-US"/>
        </w:rPr>
        <w:t>Hypertens</w:t>
      </w:r>
      <w:proofErr w:type="spellEnd"/>
      <w:r w:rsidRPr="008630E7">
        <w:rPr>
          <w:lang w:val="en-US"/>
        </w:rPr>
        <w:t xml:space="preserve"> </w:t>
      </w:r>
      <w:proofErr w:type="gramStart"/>
      <w:r w:rsidRPr="008630E7">
        <w:rPr>
          <w:lang w:val="en-US"/>
        </w:rPr>
        <w:t>2012;30:1289</w:t>
      </w:r>
      <w:proofErr w:type="gramEnd"/>
      <w:r w:rsidRPr="008630E7">
        <w:rPr>
          <w:lang w:val="en-US"/>
        </w:rPr>
        <w:t xml:space="preserve">-99. </w:t>
      </w:r>
      <w:proofErr w:type="spellStart"/>
      <w:r w:rsidRPr="0040513D">
        <w:t>Pubmed</w:t>
      </w:r>
      <w:proofErr w:type="spellEnd"/>
      <w:r w:rsidRPr="0040513D">
        <w:t xml:space="preserve">. </w:t>
      </w:r>
      <w:hyperlink r:id="rId16">
        <w:r w:rsidRPr="0040513D">
          <w:rPr>
            <w:u w:val="single"/>
          </w:rPr>
          <w:t>https://pubmed.ncbi.nlm.nih.gov/22499289/</w:t>
        </w:r>
      </w:hyperlink>
      <w:r w:rsidRPr="0040513D">
        <w:t xml:space="preserve"> </w:t>
      </w:r>
    </w:p>
    <w:p w14:paraId="271494A0" w14:textId="77777777" w:rsidR="003A76A0" w:rsidRPr="0040513D" w:rsidRDefault="003A76A0" w:rsidP="003A76A0">
      <w:pPr>
        <w:spacing w:before="240" w:after="240"/>
      </w:pPr>
      <w:r w:rsidRPr="0040513D">
        <w:t xml:space="preserve">[3] Meikäläinen, Matti. 2022. Asiakkaan kanssa käyty neuvottelu 21.2.2022. Yrityksen sisäinen dokumentti. </w:t>
      </w:r>
    </w:p>
    <w:p w14:paraId="5B968920" w14:textId="77777777" w:rsidR="003A76A0" w:rsidRPr="0040513D" w:rsidRDefault="003A76A0" w:rsidP="003A76A0">
      <w:pPr>
        <w:spacing w:before="240" w:after="240"/>
      </w:pPr>
      <w:r w:rsidRPr="0040513D">
        <w:t xml:space="preserve">[4] Virtanen, Tiina. 2022. Asiakkaan kanssa käyty Workshop 29.1.2022. Yrityksen sisäinen dokumentti. </w:t>
      </w:r>
    </w:p>
    <w:p w14:paraId="39178A02" w14:textId="77777777" w:rsidR="003A76A0" w:rsidRPr="0040513D" w:rsidRDefault="003A76A0" w:rsidP="003A76A0">
      <w:pPr>
        <w:spacing w:before="240" w:after="240"/>
      </w:pPr>
      <w:r w:rsidRPr="0040513D">
        <w:t xml:space="preserve">[5] Virtanen, Tiina. 2022. Kehittäjätiimin Workshop 14.1.2022. Yrityksen sisäinen dokumentti. </w:t>
      </w:r>
    </w:p>
    <w:p w14:paraId="21DDD802" w14:textId="77777777" w:rsidR="003A76A0" w:rsidRDefault="003A76A0" w:rsidP="009B4618"/>
    <w:p w14:paraId="423EB792" w14:textId="77777777" w:rsidR="003A76A0" w:rsidRPr="009B4618" w:rsidRDefault="003A76A0" w:rsidP="009B4618"/>
    <w:sectPr w:rsidR="003A76A0" w:rsidRPr="009B4618" w:rsidSect="00013BF1">
      <w:headerReference w:type="default" r:id="rId17"/>
      <w:pgSz w:w="11906" w:h="16838" w:code="9"/>
      <w:pgMar w:top="1417" w:right="1134" w:bottom="141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3E903" w14:textId="77777777" w:rsidR="007C52D6" w:rsidRDefault="007C52D6" w:rsidP="009B4618">
      <w:r>
        <w:separator/>
      </w:r>
    </w:p>
  </w:endnote>
  <w:endnote w:type="continuationSeparator" w:id="0">
    <w:p w14:paraId="5327FCB7" w14:textId="77777777" w:rsidR="007C52D6" w:rsidRDefault="007C52D6" w:rsidP="009B4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D280E" w14:textId="77777777" w:rsidR="007C52D6" w:rsidRDefault="007C52D6" w:rsidP="009B4618">
      <w:r>
        <w:separator/>
      </w:r>
    </w:p>
  </w:footnote>
  <w:footnote w:type="continuationSeparator" w:id="0">
    <w:p w14:paraId="2065688C" w14:textId="77777777" w:rsidR="007C52D6" w:rsidRDefault="007C52D6" w:rsidP="009B4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99889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1B4837" w14:textId="6A470DC3" w:rsidR="0090508D" w:rsidRDefault="009050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76DEA4" w14:textId="77777777" w:rsidR="004E7958" w:rsidRPr="004E7958" w:rsidRDefault="004E7958" w:rsidP="009B46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0D98"/>
    <w:multiLevelType w:val="hybridMultilevel"/>
    <w:tmpl w:val="8A6860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96BCE"/>
    <w:multiLevelType w:val="hybridMultilevel"/>
    <w:tmpl w:val="FFFFFFFF"/>
    <w:lvl w:ilvl="0" w:tplc="8020D81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9762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F66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A26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E2E6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42D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0E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4B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7CD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51336"/>
    <w:multiLevelType w:val="hybridMultilevel"/>
    <w:tmpl w:val="7C18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02C88"/>
    <w:multiLevelType w:val="multilevel"/>
    <w:tmpl w:val="7F3EE7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5071C7B"/>
    <w:multiLevelType w:val="hybridMultilevel"/>
    <w:tmpl w:val="2176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E13C6"/>
    <w:multiLevelType w:val="hybridMultilevel"/>
    <w:tmpl w:val="A41C4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717991">
    <w:abstractNumId w:val="1"/>
  </w:num>
  <w:num w:numId="2" w16cid:durableId="784807435">
    <w:abstractNumId w:val="0"/>
  </w:num>
  <w:num w:numId="3" w16cid:durableId="2056082681">
    <w:abstractNumId w:val="4"/>
  </w:num>
  <w:num w:numId="4" w16cid:durableId="2102486129">
    <w:abstractNumId w:val="3"/>
  </w:num>
  <w:num w:numId="5" w16cid:durableId="902450534">
    <w:abstractNumId w:val="2"/>
  </w:num>
  <w:num w:numId="6" w16cid:durableId="20324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A0"/>
    <w:rsid w:val="00013BF1"/>
    <w:rsid w:val="00056350"/>
    <w:rsid w:val="00065132"/>
    <w:rsid w:val="001107BC"/>
    <w:rsid w:val="00136F2D"/>
    <w:rsid w:val="00155849"/>
    <w:rsid w:val="001D2CF9"/>
    <w:rsid w:val="001E567F"/>
    <w:rsid w:val="001E6A48"/>
    <w:rsid w:val="00241F00"/>
    <w:rsid w:val="00283E7C"/>
    <w:rsid w:val="002E6340"/>
    <w:rsid w:val="002F2B35"/>
    <w:rsid w:val="00305070"/>
    <w:rsid w:val="00317FA3"/>
    <w:rsid w:val="00321249"/>
    <w:rsid w:val="003414A2"/>
    <w:rsid w:val="003A1898"/>
    <w:rsid w:val="003A43C2"/>
    <w:rsid w:val="003A76A0"/>
    <w:rsid w:val="003D4E38"/>
    <w:rsid w:val="003D5789"/>
    <w:rsid w:val="003D796B"/>
    <w:rsid w:val="003E00E1"/>
    <w:rsid w:val="003E6A98"/>
    <w:rsid w:val="00406DE1"/>
    <w:rsid w:val="00435E86"/>
    <w:rsid w:val="00467F40"/>
    <w:rsid w:val="00471C61"/>
    <w:rsid w:val="00475032"/>
    <w:rsid w:val="00483E9B"/>
    <w:rsid w:val="0049798F"/>
    <w:rsid w:val="004B3B26"/>
    <w:rsid w:val="004E7958"/>
    <w:rsid w:val="004E7A71"/>
    <w:rsid w:val="005072E4"/>
    <w:rsid w:val="00513E9D"/>
    <w:rsid w:val="0054155B"/>
    <w:rsid w:val="00557295"/>
    <w:rsid w:val="005762E2"/>
    <w:rsid w:val="00590429"/>
    <w:rsid w:val="005919C6"/>
    <w:rsid w:val="00592EB2"/>
    <w:rsid w:val="00592F9F"/>
    <w:rsid w:val="00593D91"/>
    <w:rsid w:val="005B0D0A"/>
    <w:rsid w:val="005D2386"/>
    <w:rsid w:val="005E0FC4"/>
    <w:rsid w:val="005E5998"/>
    <w:rsid w:val="006249DC"/>
    <w:rsid w:val="0064500B"/>
    <w:rsid w:val="00656360"/>
    <w:rsid w:val="006C1CA6"/>
    <w:rsid w:val="006E772F"/>
    <w:rsid w:val="00700DBE"/>
    <w:rsid w:val="00703C22"/>
    <w:rsid w:val="007214F9"/>
    <w:rsid w:val="00722E17"/>
    <w:rsid w:val="00755702"/>
    <w:rsid w:val="00756D95"/>
    <w:rsid w:val="0076586F"/>
    <w:rsid w:val="007977C2"/>
    <w:rsid w:val="00797E11"/>
    <w:rsid w:val="007C52D6"/>
    <w:rsid w:val="007C6E3D"/>
    <w:rsid w:val="0085312E"/>
    <w:rsid w:val="00856CDD"/>
    <w:rsid w:val="008630E7"/>
    <w:rsid w:val="00864649"/>
    <w:rsid w:val="00876949"/>
    <w:rsid w:val="008920C7"/>
    <w:rsid w:val="00894EA6"/>
    <w:rsid w:val="008A0FEC"/>
    <w:rsid w:val="008A26AA"/>
    <w:rsid w:val="008C3E5A"/>
    <w:rsid w:val="008D6F05"/>
    <w:rsid w:val="008E0C2D"/>
    <w:rsid w:val="008E3DD8"/>
    <w:rsid w:val="009005F0"/>
    <w:rsid w:val="0090508D"/>
    <w:rsid w:val="00931460"/>
    <w:rsid w:val="009355C3"/>
    <w:rsid w:val="00945B83"/>
    <w:rsid w:val="00955644"/>
    <w:rsid w:val="0098744B"/>
    <w:rsid w:val="009B4618"/>
    <w:rsid w:val="009D6EFC"/>
    <w:rsid w:val="009F052A"/>
    <w:rsid w:val="00A0256A"/>
    <w:rsid w:val="00A03D0A"/>
    <w:rsid w:val="00A23EE9"/>
    <w:rsid w:val="00A37D68"/>
    <w:rsid w:val="00A5088B"/>
    <w:rsid w:val="00A744BA"/>
    <w:rsid w:val="00A837FB"/>
    <w:rsid w:val="00A9449F"/>
    <w:rsid w:val="00AB3E0E"/>
    <w:rsid w:val="00AD5A40"/>
    <w:rsid w:val="00AD6CEC"/>
    <w:rsid w:val="00AE42A1"/>
    <w:rsid w:val="00B31196"/>
    <w:rsid w:val="00BD2917"/>
    <w:rsid w:val="00C00AA1"/>
    <w:rsid w:val="00C31D3C"/>
    <w:rsid w:val="00C34280"/>
    <w:rsid w:val="00C738C2"/>
    <w:rsid w:val="00C878E4"/>
    <w:rsid w:val="00CB2AD0"/>
    <w:rsid w:val="00CB6413"/>
    <w:rsid w:val="00CC7B9A"/>
    <w:rsid w:val="00CD5261"/>
    <w:rsid w:val="00CF34B7"/>
    <w:rsid w:val="00D14DD0"/>
    <w:rsid w:val="00D2097A"/>
    <w:rsid w:val="00D84774"/>
    <w:rsid w:val="00D870E5"/>
    <w:rsid w:val="00D90194"/>
    <w:rsid w:val="00D96F43"/>
    <w:rsid w:val="00DA5E5E"/>
    <w:rsid w:val="00DC22E9"/>
    <w:rsid w:val="00DC6C76"/>
    <w:rsid w:val="00DE690A"/>
    <w:rsid w:val="00DF6294"/>
    <w:rsid w:val="00E07926"/>
    <w:rsid w:val="00E21F02"/>
    <w:rsid w:val="00E522A9"/>
    <w:rsid w:val="00E723B7"/>
    <w:rsid w:val="00EF04C0"/>
    <w:rsid w:val="00EF4EEC"/>
    <w:rsid w:val="00F07F1C"/>
    <w:rsid w:val="00F16049"/>
    <w:rsid w:val="00F25D2A"/>
    <w:rsid w:val="00F271FB"/>
    <w:rsid w:val="00F30B2A"/>
    <w:rsid w:val="00F87247"/>
    <w:rsid w:val="00F92A29"/>
    <w:rsid w:val="00F956C9"/>
    <w:rsid w:val="00FA522D"/>
    <w:rsid w:val="00FE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ECAAFD3"/>
  <w15:chartTrackingRefBased/>
  <w15:docId w15:val="{1CCC40D4-FDA1-4B7E-8FF6-CC79EB3F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HAnsi" w:hAnsi="Tahoma" w:cstheme="minorBidi"/>
        <w:sz w:val="22"/>
        <w:szCs w:val="22"/>
        <w:lang w:val="fi-FI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618"/>
    <w:pPr>
      <w:spacing w:line="360" w:lineRule="auto"/>
    </w:pPr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280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E3D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618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02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0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0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0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0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0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5644"/>
  </w:style>
  <w:style w:type="paragraph" w:styleId="Footer">
    <w:name w:val="footer"/>
    <w:basedOn w:val="Normal"/>
    <w:link w:val="FooterChar"/>
    <w:uiPriority w:val="99"/>
    <w:unhideWhenUsed/>
    <w:rsid w:val="00955644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5644"/>
  </w:style>
  <w:style w:type="paragraph" w:styleId="Title">
    <w:name w:val="Title"/>
    <w:basedOn w:val="Normal"/>
    <w:next w:val="Normal"/>
    <w:link w:val="TitleChar"/>
    <w:uiPriority w:val="10"/>
    <w:qFormat/>
    <w:rsid w:val="009B4618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618"/>
    <w:rPr>
      <w:rFonts w:ascii="Aptos" w:eastAsiaTheme="majorEastAsia" w:hAnsi="Aptos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6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618"/>
    <w:rPr>
      <w:rFonts w:ascii="Aptos" w:eastAsiaTheme="minorEastAsia" w:hAnsi="Aptos"/>
      <w:color w:val="5A5A5A" w:themeColor="text1" w:themeTint="A5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34280"/>
    <w:rPr>
      <w:rFonts w:ascii="Aptos" w:eastAsiaTheme="majorEastAsia" w:hAnsi="Aptos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6E3D"/>
    <w:rPr>
      <w:rFonts w:ascii="Aptos" w:eastAsiaTheme="majorEastAsia" w:hAnsi="Aptos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618"/>
    <w:rPr>
      <w:rFonts w:ascii="Aptos" w:eastAsiaTheme="majorEastAsia" w:hAnsi="Aptos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3A76A0"/>
    <w:pPr>
      <w:spacing w:after="0" w:line="276" w:lineRule="auto"/>
      <w:ind w:left="720"/>
      <w:contextualSpacing/>
    </w:pPr>
    <w:rPr>
      <w:rFonts w:ascii="Arial" w:eastAsia="Arial" w:hAnsi="Arial" w:cs="Arial"/>
      <w:lang w:val="fi" w:eastAsia="fi-FI"/>
    </w:rPr>
  </w:style>
  <w:style w:type="paragraph" w:styleId="Caption">
    <w:name w:val="caption"/>
    <w:basedOn w:val="Normal"/>
    <w:next w:val="Normal"/>
    <w:uiPriority w:val="35"/>
    <w:unhideWhenUsed/>
    <w:qFormat/>
    <w:rsid w:val="0090508D"/>
    <w:pPr>
      <w:keepNext/>
      <w:spacing w:after="200" w:line="240" w:lineRule="auto"/>
    </w:pPr>
    <w:rPr>
      <w:rFonts w:ascii="Arial" w:eastAsia="Arial" w:hAnsi="Arial" w:cs="Arial"/>
      <w:b/>
      <w:bCs/>
      <w:lang w:val="fi" w:eastAsia="fi-FI"/>
    </w:rPr>
  </w:style>
  <w:style w:type="paragraph" w:styleId="NoSpacing">
    <w:name w:val="No Spacing"/>
    <w:uiPriority w:val="1"/>
    <w:qFormat/>
    <w:rsid w:val="003A76A0"/>
    <w:pPr>
      <w:spacing w:after="0"/>
    </w:pPr>
    <w:rPr>
      <w:rFonts w:ascii="Arial" w:eastAsia="Arial" w:hAnsi="Arial" w:cs="Arial"/>
      <w:lang w:val="fi" w:eastAsia="fi-FI"/>
    </w:rPr>
  </w:style>
  <w:style w:type="table" w:styleId="TableGrid">
    <w:name w:val="Table Grid"/>
    <w:basedOn w:val="TableNormal"/>
    <w:uiPriority w:val="59"/>
    <w:rsid w:val="003A76A0"/>
    <w:pPr>
      <w:spacing w:after="0"/>
    </w:pPr>
    <w:rPr>
      <w:rFonts w:ascii="Arial" w:eastAsia="Arial" w:hAnsi="Arial" w:cs="Arial"/>
      <w:lang w:val="fi" w:eastAsia="fi-F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A76A0"/>
    <w:pPr>
      <w:spacing w:line="259" w:lineRule="auto"/>
      <w:outlineLvl w:val="9"/>
    </w:pPr>
    <w:rPr>
      <w:rFonts w:asciiTheme="majorHAnsi" w:hAnsiTheme="majorHAns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76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6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76A0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0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0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ulukkoteksti">
    <w:name w:val="Taulukkoteksti"/>
    <w:basedOn w:val="Normal"/>
    <w:link w:val="TaulukkotekstiChar"/>
    <w:qFormat/>
    <w:rsid w:val="005B0D0A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sz w:val="18"/>
      <w:szCs w:val="18"/>
    </w:rPr>
  </w:style>
  <w:style w:type="character" w:customStyle="1" w:styleId="TaulukkotekstiChar">
    <w:name w:val="Taulukkoteksti Char"/>
    <w:basedOn w:val="DefaultParagraphFont"/>
    <w:link w:val="Taulukkoteksti"/>
    <w:rsid w:val="005B0D0A"/>
    <w:rPr>
      <w:rFonts w:ascii="Aptos" w:hAnsi="Aptos"/>
      <w:sz w:val="18"/>
      <w:szCs w:val="18"/>
    </w:rPr>
  </w:style>
  <w:style w:type="paragraph" w:customStyle="1" w:styleId="Taulukko-otsikkorivi">
    <w:name w:val="Taulukko-otsikkorivi"/>
    <w:basedOn w:val="Normal"/>
    <w:link w:val="Taulukko-otsikkoriviChar"/>
    <w:qFormat/>
    <w:rsid w:val="002F2B35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b/>
      <w:sz w:val="18"/>
      <w:szCs w:val="18"/>
    </w:rPr>
  </w:style>
  <w:style w:type="character" w:customStyle="1" w:styleId="Taulukko-otsikkoriviChar">
    <w:name w:val="Taulukko-otsikkorivi Char"/>
    <w:basedOn w:val="DefaultParagraphFont"/>
    <w:link w:val="Taulukko-otsikkorivi"/>
    <w:rsid w:val="002F2B35"/>
    <w:rPr>
      <w:rFonts w:ascii="Aptos" w:hAnsi="Aptos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pubmed.ncbi.nlm.nih.gov/22499289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kaypahoito.fi/hoi04010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rene.fi/wp-content/uploads/PDF/2023/AI-Arene-suositukset.pdf?_t=168630959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miluk\OneDrive%20-%20Metropolia%20Ammattikorkeakoulu%20Oy\Documents\Custom%20Office%20Templates\Aptos%20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E15C3C3C763C4EAB21D3BD192EDD8D" ma:contentTypeVersion="19" ma:contentTypeDescription="Create a new document." ma:contentTypeScope="" ma:versionID="be0d46af70b1f6885038facf0f1844be">
  <xsd:schema xmlns:xsd="http://www.w3.org/2001/XMLSchema" xmlns:xs="http://www.w3.org/2001/XMLSchema" xmlns:p="http://schemas.microsoft.com/office/2006/metadata/properties" xmlns:ns2="57b82520-55c4-4ef3-a699-880e66bf220c" xmlns:ns3="693eaa5a-3bb9-489e-bc40-f10fbb12ea9d" targetNamespace="http://schemas.microsoft.com/office/2006/metadata/properties" ma:root="true" ma:fieldsID="2ae9975e28da36affc2d42a655159d2d" ns2:_="" ns3:_="">
    <xsd:import namespace="57b82520-55c4-4ef3-a699-880e66bf220c"/>
    <xsd:import namespace="693eaa5a-3bb9-489e-bc40-f10fbb12ea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Date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82520-55c4-4ef3-a699-880e66bf2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" ma:index="12" nillable="true" ma:displayName="Date" ma:format="DateOnly" ma:internalName="Date">
      <xsd:simpleType>
        <xsd:restriction base="dms:DateTim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e8f1103-1473-4e92-b09f-529690c983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a5a-3bb9-489e-bc40-f10fbb12ea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18295ae-d08a-4d8e-9087-422111908c18}" ma:internalName="TaxCatchAll" ma:showField="CatchAllData" ma:web="693eaa5a-3bb9-489e-bc40-f10fbb12ea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a5a-3bb9-489e-bc40-f10fbb12ea9d" xsi:nil="true"/>
    <lcf76f155ced4ddcb4097134ff3c332f xmlns="57b82520-55c4-4ef3-a699-880e66bf220c">
      <Terms xmlns="http://schemas.microsoft.com/office/infopath/2007/PartnerControls"/>
    </lcf76f155ced4ddcb4097134ff3c332f>
    <Date xmlns="57b82520-55c4-4ef3-a699-880e66bf220c" xsi:nil="true"/>
  </documentManagement>
</p:properties>
</file>

<file path=customXml/itemProps1.xml><?xml version="1.0" encoding="utf-8"?>
<ds:datastoreItem xmlns:ds="http://schemas.openxmlformats.org/officeDocument/2006/customXml" ds:itemID="{809F5F94-606F-4D0C-82B6-CA022F6E5B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48E80E-C09C-45CF-9E40-D4087A45E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b82520-55c4-4ef3-a699-880e66bf220c"/>
    <ds:schemaRef ds:uri="693eaa5a-3bb9-489e-bc40-f10fbb12ea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9837F4-4EAD-4F7A-B79F-97D36424DF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2E085E-C941-4C75-A178-381561BD6764}">
  <ds:schemaRefs>
    <ds:schemaRef ds:uri="http://schemas.microsoft.com/office/2006/metadata/properties"/>
    <ds:schemaRef ds:uri="http://schemas.microsoft.com/office/infopath/2007/PartnerControls"/>
    <ds:schemaRef ds:uri="693eaa5a-3bb9-489e-bc40-f10fbb12ea9d"/>
    <ds:schemaRef ds:uri="57b82520-55c4-4ef3-a699-880e66bf22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Aptos normal.dotx</Template>
  <TotalTime>0</TotalTime>
  <Pages>11</Pages>
  <Words>1534</Words>
  <Characters>12426</Characters>
  <Application>Microsoft Office Word</Application>
  <DocSecurity>0</DocSecurity>
  <Lines>103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Metropolia Ammattikorkeakoulu</Company>
  <LinksUpToDate>false</LinksUpToDate>
  <CharactersWithSpaces>13933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Lukkarinen</dc:creator>
  <cp:keywords/>
  <dc:description/>
  <cp:lastModifiedBy>Mikael Soini</cp:lastModifiedBy>
  <cp:revision>2</cp:revision>
  <dcterms:created xsi:type="dcterms:W3CDTF">2025-01-14T08:58:00Z</dcterms:created>
  <dcterms:modified xsi:type="dcterms:W3CDTF">2025-01-14T08:58:00Z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0x0101003AE15C3C3C763C4EAB21D3BD192EDD8D</vt:lpwstr>
  </property>
  <property fmtid="{D5CDD505-2E9C-101B-9397-08002B2CF9AE}" pid="3" name="MediaServiceImageTags">
    <vt:lpwstr/>
  </property>
</Properties>
</file>